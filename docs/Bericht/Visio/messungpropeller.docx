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BCE" w:rsidRDefault="005C1BCE">
      <w:pPr>
        <w:rPr>
          <w:i/>
        </w:rPr>
      </w:pPr>
      <w:r>
        <w:rPr>
          <w:i/>
        </w:rPr>
        <w:t>Bild Propeller Original</w:t>
      </w:r>
    </w:p>
    <w:p w:rsidR="005C1BCE" w:rsidRPr="005C1BCE" w:rsidRDefault="005C1BCE">
      <w:r>
        <w:t>\</w:t>
      </w:r>
      <w:proofErr w:type="spellStart"/>
      <w:r>
        <w:t>caption</w:t>
      </w:r>
      <w:proofErr w:type="spellEnd"/>
      <w:r>
        <w:t xml:space="preserve">[Gemessener Propeller]{Gemessener Propeller. Dieser Propeller wurde von </w:t>
      </w:r>
      <w:r w:rsidRPr="00AB6E34">
        <w:t>Institut für Produktionsmesstechnik, Werkstoffe und Optik (PWO)</w:t>
      </w:r>
      <w:r>
        <w:t xml:space="preserve"> an der NTB Buchs ausgemessen. Die gemessenen Daten wurden danach bearbeitet und damit eine 3D-Zeichnung erzeugt.}</w:t>
      </w:r>
    </w:p>
    <w:p w:rsidR="00084BA4" w:rsidRDefault="00AB6E34">
      <w:r>
        <w:t xml:space="preserve">Es wurde auch ein zu Verfügung stehende Propeller gemessen. Dies wurde beim </w:t>
      </w:r>
      <w:r w:rsidRPr="00AB6E34">
        <w:t>Institut für Produktionsmesstechnik, Werkstoffe und Optik (PWO)</w:t>
      </w:r>
      <w:r>
        <w:t xml:space="preserve"> an der NTB Bu</w:t>
      </w:r>
      <w:r w:rsidR="00F2192B">
        <w:t>chs durchgeführt. Es wurde das</w:t>
      </w:r>
      <w:r>
        <w:t xml:space="preserve"> Messgerät</w:t>
      </w:r>
      <w:r w:rsidR="00F2192B">
        <w:t xml:space="preserve"> ROMER Absolute Arm Typ 7525 der Firma Hexagon </w:t>
      </w:r>
      <w:proofErr w:type="spellStart"/>
      <w:r w:rsidR="00F2192B">
        <w:t>Metrology</w:t>
      </w:r>
      <w:proofErr w:type="spellEnd"/>
      <w:r w:rsidR="00F2192B">
        <w:t xml:space="preserve"> SA verwendet. Die Daten wurden geglättet, um Defekte auf dem Propeller und Messabweichungen zu reduzieren. Die Abweichung zu den Rohdaten beträgt ungefähr \</w:t>
      </w:r>
      <w:proofErr w:type="spellStart"/>
      <w:r w:rsidR="00F2192B">
        <w:t>mypm</w:t>
      </w:r>
      <w:proofErr w:type="spellEnd"/>
      <w:r w:rsidR="00F2192B">
        <w:t xml:space="preserve"> 60 µm.</w:t>
      </w:r>
      <w:r w:rsidR="00FD72E5">
        <w:t xml:space="preserve"> Die Daten wurden danach in Koordinaten umgewandelt und damit e</w:t>
      </w:r>
      <w:r w:rsidR="005C1BCE">
        <w:t>ine Analyse durchgeführt. Dieser</w:t>
      </w:r>
      <w:r w:rsidR="00FD72E5">
        <w:t xml:space="preserve"> Prozess </w:t>
      </w:r>
      <w:r w:rsidR="005C1BCE">
        <w:t>beweist</w:t>
      </w:r>
      <w:r w:rsidR="00FD72E5">
        <w:t>, dass die Analyse auch ohne Verfügen der Propellerdaten durchgeführt werden kann, sobald ein Propeller vorhanden ist.</w:t>
      </w:r>
    </w:p>
    <w:p w:rsidR="005C1BCE" w:rsidRDefault="005C1BCE">
      <w:pPr>
        <w:rPr>
          <w:i/>
        </w:rPr>
      </w:pPr>
      <w:r>
        <w:rPr>
          <w:i/>
        </w:rPr>
        <w:t xml:space="preserve">Bild Propeller CAD oder </w:t>
      </w:r>
      <w:proofErr w:type="spellStart"/>
      <w:r>
        <w:rPr>
          <w:i/>
        </w:rPr>
        <w:t>stl</w:t>
      </w:r>
      <w:proofErr w:type="spellEnd"/>
    </w:p>
    <w:p w:rsidR="005C1BCE" w:rsidRPr="005C1BCE" w:rsidRDefault="005C1BCE">
      <w:r>
        <w:t>\</w:t>
      </w:r>
      <w:proofErr w:type="spellStart"/>
      <w:r>
        <w:t>caption</w:t>
      </w:r>
      <w:proofErr w:type="spellEnd"/>
      <w:r>
        <w:t>[</w:t>
      </w:r>
      <w:r w:rsidR="00EE626E">
        <w:t xml:space="preserve">Gemessener Propeller 3D-Zeichnung]{3D-Zeichnung des gemessenen Propellers. Aus der Daten werden die </w:t>
      </w:r>
      <w:proofErr w:type="spellStart"/>
      <w:r w:rsidR="00EE626E">
        <w:t>Airfoil</w:t>
      </w:r>
      <w:proofErr w:type="spellEnd"/>
      <w:r w:rsidR="00EE626E">
        <w:t>-Koordinaten erzeugt und damit eine Analyse durchgeführt. Das zeigt,</w:t>
      </w:r>
      <w:bookmarkStart w:id="0" w:name="_GoBack"/>
      <w:bookmarkEnd w:id="0"/>
      <w:r w:rsidR="00EE626E">
        <w:t xml:space="preserve"> wie man mit unterschiedlichen Methoden die für die Berechnung nötigen Daten erschaffen kann.} </w:t>
      </w:r>
    </w:p>
    <w:p w:rsidR="00F2192B" w:rsidRDefault="00F2192B"/>
    <w:p w:rsidR="00F2192B" w:rsidRPr="00F2192B" w:rsidRDefault="00F2192B" w:rsidP="00F219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de-CH"/>
        </w:rPr>
      </w:pPr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eastAsia="de-CH"/>
        </w:rPr>
        <w:t>\</w:t>
      </w:r>
      <w:proofErr w:type="spellStart"/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eastAsia="de-CH"/>
        </w:rPr>
        <w:t>newcommand</w:t>
      </w:r>
      <w:proofErr w:type="spellEnd"/>
      <w:r w:rsidRPr="00F2192B">
        <w:rPr>
          <w:rFonts w:ascii="Consolas" w:eastAsia="Times New Roman" w:hAnsi="Consolas" w:cs="Consolas"/>
          <w:color w:val="C31818"/>
          <w:sz w:val="20"/>
          <w:szCs w:val="20"/>
          <w:bdr w:val="none" w:sz="0" w:space="0" w:color="auto" w:frame="1"/>
          <w:shd w:val="clear" w:color="auto" w:fill="EFF0F1"/>
          <w:lang w:eastAsia="de-CH"/>
        </w:rPr>
        <w:t>{</w:t>
      </w:r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eastAsia="de-CH"/>
        </w:rPr>
        <w:t>\</w:t>
      </w:r>
      <w:proofErr w:type="spellStart"/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eastAsia="de-CH"/>
        </w:rPr>
        <w:t>mypm</w:t>
      </w:r>
      <w:proofErr w:type="spellEnd"/>
      <w:r w:rsidRPr="00F2192B">
        <w:rPr>
          <w:rFonts w:ascii="Consolas" w:eastAsia="Times New Roman" w:hAnsi="Consolas" w:cs="Consolas"/>
          <w:color w:val="C31818"/>
          <w:sz w:val="20"/>
          <w:szCs w:val="20"/>
          <w:bdr w:val="none" w:sz="0" w:space="0" w:color="auto" w:frame="1"/>
          <w:shd w:val="clear" w:color="auto" w:fill="EFF0F1"/>
          <w:lang w:eastAsia="de-CH"/>
        </w:rPr>
        <w:t>}{</w:t>
      </w:r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eastAsia="de-CH"/>
        </w:rPr>
        <w:t>\</w:t>
      </w:r>
      <w:proofErr w:type="spellStart"/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eastAsia="de-CH"/>
        </w:rPr>
        <w:t>mathbin</w:t>
      </w:r>
      <w:proofErr w:type="spellEnd"/>
      <w:r w:rsidRPr="00F2192B">
        <w:rPr>
          <w:rFonts w:ascii="Consolas" w:eastAsia="Times New Roman" w:hAnsi="Consolas" w:cs="Consolas"/>
          <w:color w:val="C31818"/>
          <w:sz w:val="20"/>
          <w:szCs w:val="20"/>
          <w:bdr w:val="none" w:sz="0" w:space="0" w:color="auto" w:frame="1"/>
          <w:shd w:val="clear" w:color="auto" w:fill="EFF0F1"/>
          <w:lang w:eastAsia="de-CH"/>
        </w:rPr>
        <w:t>{</w:t>
      </w:r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eastAsia="de-CH"/>
        </w:rPr>
        <w:t>\</w:t>
      </w:r>
      <w:proofErr w:type="spellStart"/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eastAsia="de-CH"/>
        </w:rPr>
        <w:t>mathpalette</w:t>
      </w:r>
      <w:proofErr w:type="spellEnd"/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eastAsia="de-CH"/>
        </w:rPr>
        <w:t>\@</w:t>
      </w:r>
      <w:proofErr w:type="spellStart"/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eastAsia="de-CH"/>
        </w:rPr>
        <w:t>mypm</w:t>
      </w:r>
      <w:proofErr w:type="spellEnd"/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eastAsia="de-CH"/>
        </w:rPr>
        <w:t>\relax</w:t>
      </w:r>
      <w:r w:rsidRPr="00F2192B">
        <w:rPr>
          <w:rFonts w:ascii="Consolas" w:eastAsia="Times New Roman" w:hAnsi="Consolas" w:cs="Consolas"/>
          <w:color w:val="C31818"/>
          <w:sz w:val="20"/>
          <w:szCs w:val="20"/>
          <w:bdr w:val="none" w:sz="0" w:space="0" w:color="auto" w:frame="1"/>
          <w:shd w:val="clear" w:color="auto" w:fill="EFF0F1"/>
          <w:lang w:eastAsia="de-CH"/>
        </w:rPr>
        <w:t>}}</w:t>
      </w:r>
    </w:p>
    <w:p w:rsidR="00F2192B" w:rsidRPr="00F2192B" w:rsidRDefault="00F2192B" w:rsidP="00F219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</w:pPr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>\</w:t>
      </w:r>
      <w:proofErr w:type="spellStart"/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>newcommand</w:t>
      </w:r>
      <w:proofErr w:type="spellEnd"/>
      <w:r w:rsidRPr="00F2192B">
        <w:rPr>
          <w:rFonts w:ascii="Consolas" w:eastAsia="Times New Roman" w:hAnsi="Consolas" w:cs="Consolas"/>
          <w:color w:val="C31818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>{</w:t>
      </w:r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>\@</w:t>
      </w:r>
      <w:proofErr w:type="spellStart"/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>mypm</w:t>
      </w:r>
      <w:proofErr w:type="spellEnd"/>
      <w:r w:rsidRPr="00F2192B">
        <w:rPr>
          <w:rFonts w:ascii="Consolas" w:eastAsia="Times New Roman" w:hAnsi="Consolas" w:cs="Consolas"/>
          <w:color w:val="C31818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>}[</w:t>
      </w:r>
      <w:r w:rsidRPr="00F2192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>2</w:t>
      </w:r>
      <w:r w:rsidRPr="00F2192B">
        <w:rPr>
          <w:rFonts w:ascii="Consolas" w:eastAsia="Times New Roman" w:hAnsi="Consolas" w:cs="Consolas"/>
          <w:color w:val="C31818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>]{</w:t>
      </w:r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>\</w:t>
      </w:r>
      <w:proofErr w:type="spellStart"/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>ooalign</w:t>
      </w:r>
      <w:proofErr w:type="spellEnd"/>
      <w:r w:rsidRPr="00F2192B">
        <w:rPr>
          <w:rFonts w:ascii="Consolas" w:eastAsia="Times New Roman" w:hAnsi="Consolas" w:cs="Consolas"/>
          <w:color w:val="C31818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>{</w:t>
      </w:r>
      <w:r w:rsidRPr="00F2192B">
        <w:rPr>
          <w:rFonts w:ascii="Consolas" w:eastAsia="Times New Roman" w:hAnsi="Consolas" w:cs="Consolas"/>
          <w:color w:val="868686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>%</w:t>
      </w:r>
    </w:p>
    <w:p w:rsidR="00F2192B" w:rsidRPr="00F2192B" w:rsidRDefault="00F2192B" w:rsidP="00F219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</w:pPr>
      <w:r w:rsidRPr="00F2192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 xml:space="preserve">  </w:t>
      </w:r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>\</w:t>
      </w:r>
      <w:proofErr w:type="spellStart"/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>raisebox</w:t>
      </w:r>
      <w:proofErr w:type="spellEnd"/>
      <w:r w:rsidRPr="00F2192B">
        <w:rPr>
          <w:rFonts w:ascii="Consolas" w:eastAsia="Times New Roman" w:hAnsi="Consolas" w:cs="Consolas"/>
          <w:color w:val="C31818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>{</w:t>
      </w:r>
      <w:r w:rsidRPr="00F2192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>.1</w:t>
      </w:r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>\height</w:t>
      </w:r>
      <w:r w:rsidRPr="00F2192B">
        <w:rPr>
          <w:rFonts w:ascii="Consolas" w:eastAsia="Times New Roman" w:hAnsi="Consolas" w:cs="Consolas"/>
          <w:color w:val="C31818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>}{</w:t>
      </w:r>
      <w:r w:rsidRPr="00F2192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>$</w:t>
      </w:r>
      <w:r w:rsidRPr="00F2192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>#1+</w:t>
      </w:r>
      <w:r w:rsidRPr="00F2192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>$</w:t>
      </w:r>
      <w:r w:rsidRPr="00F2192B">
        <w:rPr>
          <w:rFonts w:ascii="Consolas" w:eastAsia="Times New Roman" w:hAnsi="Consolas" w:cs="Consolas"/>
          <w:color w:val="C31818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>}</w:t>
      </w:r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>\</w:t>
      </w:r>
      <w:proofErr w:type="spellStart"/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>cr</w:t>
      </w:r>
      <w:proofErr w:type="spellEnd"/>
    </w:p>
    <w:p w:rsidR="00F2192B" w:rsidRPr="00F2192B" w:rsidRDefault="00F2192B" w:rsidP="00F219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de-CH"/>
        </w:rPr>
      </w:pPr>
      <w:r w:rsidRPr="00F2192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CH"/>
        </w:rPr>
        <w:t xml:space="preserve">  </w:t>
      </w:r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eastAsia="de-CH"/>
        </w:rPr>
        <w:t>\</w:t>
      </w:r>
      <w:proofErr w:type="spellStart"/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eastAsia="de-CH"/>
        </w:rPr>
        <w:t>smash</w:t>
      </w:r>
      <w:proofErr w:type="spellEnd"/>
      <w:r w:rsidRPr="00F2192B">
        <w:rPr>
          <w:rFonts w:ascii="Consolas" w:eastAsia="Times New Roman" w:hAnsi="Consolas" w:cs="Consolas"/>
          <w:color w:val="C31818"/>
          <w:sz w:val="20"/>
          <w:szCs w:val="20"/>
          <w:bdr w:val="none" w:sz="0" w:space="0" w:color="auto" w:frame="1"/>
          <w:shd w:val="clear" w:color="auto" w:fill="EFF0F1"/>
          <w:lang w:eastAsia="de-CH"/>
        </w:rPr>
        <w:t>{</w:t>
      </w:r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eastAsia="de-CH"/>
        </w:rPr>
        <w:t>\</w:t>
      </w:r>
      <w:proofErr w:type="spellStart"/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eastAsia="de-CH"/>
        </w:rPr>
        <w:t>raisebox</w:t>
      </w:r>
      <w:proofErr w:type="spellEnd"/>
      <w:r w:rsidRPr="00F2192B">
        <w:rPr>
          <w:rFonts w:ascii="Consolas" w:eastAsia="Times New Roman" w:hAnsi="Consolas" w:cs="Consolas"/>
          <w:color w:val="C31818"/>
          <w:sz w:val="20"/>
          <w:szCs w:val="20"/>
          <w:bdr w:val="none" w:sz="0" w:space="0" w:color="auto" w:frame="1"/>
          <w:shd w:val="clear" w:color="auto" w:fill="EFF0F1"/>
          <w:lang w:eastAsia="de-CH"/>
        </w:rPr>
        <w:t>{</w:t>
      </w:r>
      <w:r w:rsidRPr="00F2192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de-CH"/>
        </w:rPr>
        <w:t>-.6</w:t>
      </w:r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eastAsia="de-CH"/>
        </w:rPr>
        <w:t>\</w:t>
      </w:r>
      <w:proofErr w:type="spellStart"/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eastAsia="de-CH"/>
        </w:rPr>
        <w:t>height</w:t>
      </w:r>
      <w:proofErr w:type="spellEnd"/>
      <w:r w:rsidRPr="00F2192B">
        <w:rPr>
          <w:rFonts w:ascii="Consolas" w:eastAsia="Times New Roman" w:hAnsi="Consolas" w:cs="Consolas"/>
          <w:color w:val="C31818"/>
          <w:sz w:val="20"/>
          <w:szCs w:val="20"/>
          <w:bdr w:val="none" w:sz="0" w:space="0" w:color="auto" w:frame="1"/>
          <w:shd w:val="clear" w:color="auto" w:fill="EFF0F1"/>
          <w:lang w:eastAsia="de-CH"/>
        </w:rPr>
        <w:t>}{</w:t>
      </w:r>
      <w:r w:rsidRPr="00F2192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de-CH"/>
        </w:rPr>
        <w:t>$</w:t>
      </w:r>
      <w:r w:rsidRPr="00F2192B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de-CH"/>
        </w:rPr>
        <w:t>#1-</w:t>
      </w:r>
      <w:r w:rsidRPr="00F2192B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de-CH"/>
        </w:rPr>
        <w:t>$</w:t>
      </w:r>
      <w:r w:rsidRPr="00F2192B">
        <w:rPr>
          <w:rFonts w:ascii="Consolas" w:eastAsia="Times New Roman" w:hAnsi="Consolas" w:cs="Consolas"/>
          <w:color w:val="C31818"/>
          <w:sz w:val="20"/>
          <w:szCs w:val="20"/>
          <w:bdr w:val="none" w:sz="0" w:space="0" w:color="auto" w:frame="1"/>
          <w:shd w:val="clear" w:color="auto" w:fill="EFF0F1"/>
          <w:lang w:eastAsia="de-CH"/>
        </w:rPr>
        <w:t>}}</w:t>
      </w:r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eastAsia="de-CH"/>
        </w:rPr>
        <w:t>\</w:t>
      </w:r>
      <w:proofErr w:type="spellStart"/>
      <w:r w:rsidRPr="00F2192B">
        <w:rPr>
          <w:rFonts w:ascii="Consolas" w:eastAsia="Times New Roman" w:hAnsi="Consolas" w:cs="Consolas"/>
          <w:color w:val="8A4A0B"/>
          <w:sz w:val="20"/>
          <w:szCs w:val="20"/>
          <w:bdr w:val="none" w:sz="0" w:space="0" w:color="auto" w:frame="1"/>
          <w:shd w:val="clear" w:color="auto" w:fill="EFF0F1"/>
          <w:lang w:eastAsia="de-CH"/>
        </w:rPr>
        <w:t>cr</w:t>
      </w:r>
      <w:proofErr w:type="spellEnd"/>
      <w:r w:rsidRPr="00F2192B">
        <w:rPr>
          <w:rFonts w:ascii="Consolas" w:eastAsia="Times New Roman" w:hAnsi="Consolas" w:cs="Consolas"/>
          <w:color w:val="C31818"/>
          <w:sz w:val="20"/>
          <w:szCs w:val="20"/>
          <w:bdr w:val="none" w:sz="0" w:space="0" w:color="auto" w:frame="1"/>
          <w:shd w:val="clear" w:color="auto" w:fill="EFF0F1"/>
          <w:lang w:eastAsia="de-CH"/>
        </w:rPr>
        <w:t>}}</w:t>
      </w:r>
    </w:p>
    <w:p w:rsidR="00F2192B" w:rsidRDefault="00F2192B"/>
    <w:sectPr w:rsidR="00F219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34"/>
    <w:rsid w:val="00184BB4"/>
    <w:rsid w:val="005C1BCE"/>
    <w:rsid w:val="00AB6E34"/>
    <w:rsid w:val="00D601DD"/>
    <w:rsid w:val="00EE626E"/>
    <w:rsid w:val="00F2192B"/>
    <w:rsid w:val="00FD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8C448D-8C2E-48EB-A594-6794C1D2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21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2192B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kwd">
    <w:name w:val="kwd"/>
    <w:basedOn w:val="Absatz-Standardschriftart"/>
    <w:rsid w:val="00F2192B"/>
  </w:style>
  <w:style w:type="character" w:customStyle="1" w:styleId="pun">
    <w:name w:val="pun"/>
    <w:basedOn w:val="Absatz-Standardschriftart"/>
    <w:rsid w:val="00F2192B"/>
  </w:style>
  <w:style w:type="character" w:customStyle="1" w:styleId="pln">
    <w:name w:val="pln"/>
    <w:basedOn w:val="Absatz-Standardschriftart"/>
    <w:rsid w:val="00F2192B"/>
  </w:style>
  <w:style w:type="character" w:customStyle="1" w:styleId="com">
    <w:name w:val="com"/>
    <w:basedOn w:val="Absatz-Standardschriftart"/>
    <w:rsid w:val="00F2192B"/>
  </w:style>
  <w:style w:type="character" w:customStyle="1" w:styleId="typ">
    <w:name w:val="typ"/>
    <w:basedOn w:val="Absatz-Standardschriftart"/>
    <w:rsid w:val="00F21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7EFFB8C5.dotm</Template>
  <TotalTime>0</TotalTime>
  <Pages>1</Pages>
  <Words>192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Fabiano</dc:creator>
  <cp:keywords/>
  <dc:description/>
  <cp:lastModifiedBy>Sala Fabiano</cp:lastModifiedBy>
  <cp:revision>2</cp:revision>
  <dcterms:created xsi:type="dcterms:W3CDTF">2016-07-20T08:10:00Z</dcterms:created>
  <dcterms:modified xsi:type="dcterms:W3CDTF">2016-07-20T08:45:00Z</dcterms:modified>
</cp:coreProperties>
</file>