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BA4" w:rsidRDefault="00216B22">
      <w:r>
        <w:rPr>
          <w:noProof/>
          <w:lang w:eastAsia="de-CH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518D8AE4" wp14:editId="3E162BD6">
                <wp:simplePos x="0" y="0"/>
                <wp:positionH relativeFrom="column">
                  <wp:posOffset>806450</wp:posOffset>
                </wp:positionH>
                <wp:positionV relativeFrom="paragraph">
                  <wp:posOffset>4606290</wp:posOffset>
                </wp:positionV>
                <wp:extent cx="4211954" cy="4211954"/>
                <wp:effectExtent l="0" t="0" r="0" b="0"/>
                <wp:wrapNone/>
                <wp:docPr id="17" name="Gruppieren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1954" cy="4211954"/>
                          <a:chOff x="0" y="0"/>
                          <a:chExt cx="4211954" cy="4211954"/>
                        </a:xfrm>
                      </wpg:grpSpPr>
                      <wpg:grpSp>
                        <wpg:cNvPr id="18" name="Gruppieren 18"/>
                        <wpg:cNvGrpSpPr/>
                        <wpg:grpSpPr>
                          <a:xfrm>
                            <a:off x="0" y="0"/>
                            <a:ext cx="4211954" cy="4211954"/>
                            <a:chOff x="0" y="0"/>
                            <a:chExt cx="4211954" cy="4211954"/>
                          </a:xfrm>
                        </wpg:grpSpPr>
                        <wpg:grpSp>
                          <wpg:cNvPr id="19" name="Gruppieren 19"/>
                          <wpg:cNvGrpSpPr/>
                          <wpg:grpSpPr>
                            <a:xfrm>
                              <a:off x="0" y="0"/>
                              <a:ext cx="4211954" cy="4211954"/>
                              <a:chOff x="0" y="0"/>
                              <a:chExt cx="4212000" cy="4212000"/>
                            </a:xfrm>
                            <a:blipFill>
                              <a:blip r:embed="rId4"/>
                              <a:stretch>
                                <a:fillRect/>
                              </a:stretch>
                            </a:blipFill>
                          </wpg:grpSpPr>
                          <wps:wsp>
                            <wps:cNvPr id="20" name="Ellipse 20"/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4212000" cy="421200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5"/>
                                <a:srcRect/>
                                <a:stretch>
                                  <a:fillRect l="-13000" t="2000"/>
                                </a:stretch>
                              </a:blipFill>
                              <a:ln w="381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Ellipse 21"/>
                            <wps:cNvSpPr>
                              <a:spLocks noChangeAspect="1"/>
                            </wps:cNvSpPr>
                            <wps:spPr>
                              <a:xfrm>
                                <a:off x="1362075" y="1362075"/>
                                <a:ext cx="1475740" cy="1475740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16B22" w:rsidRDefault="00216B22" w:rsidP="00216B22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2" name="Grafik 22" descr="M:\eigene_dateien\BA-Bericht\img\ntb.jp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857500" y="1866900"/>
                              <a:ext cx="1296035" cy="514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3" name="Textfeld 23"/>
                          <wps:cNvSpPr txBox="1"/>
                          <wps:spPr>
                            <a:xfrm>
                              <a:off x="1285875" y="333375"/>
                              <a:ext cx="1571625" cy="847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6B22" w:rsidRDefault="00216B22" w:rsidP="00216B22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216B22">
                                  <w:rPr>
                                    <w:b/>
                                  </w:rPr>
                                  <w:t>BACHELORARBEIT 2016</w:t>
                                </w:r>
                              </w:p>
                              <w:p w:rsidR="00216B22" w:rsidRPr="00216B22" w:rsidRDefault="00216B22" w:rsidP="00216B22">
                                <w:pPr>
                                  <w:jc w:val="center"/>
                                </w:pPr>
                                <w:r>
                                  <w:t xml:space="preserve">Werkzeug zur Propeller- und </w:t>
                                </w:r>
                                <w:proofErr w:type="spellStart"/>
                                <w:r>
                                  <w:t>Rotorenauslegung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Textfeld 24"/>
                        <wps:cNvSpPr txBox="1"/>
                        <wps:spPr>
                          <a:xfrm>
                            <a:off x="828675" y="3009900"/>
                            <a:ext cx="2676525" cy="866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ellenraster"/>
                                <w:tblW w:w="4253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4"/>
                                <w:gridCol w:w="3009"/>
                              </w:tblGrid>
                              <w:tr w:rsidR="00216B22" w:rsidTr="00216B22">
                                <w:tc>
                                  <w:tcPr>
                                    <w:tcW w:w="1244" w:type="dxa"/>
                                  </w:tcPr>
                                  <w:p w:rsidR="00216B22" w:rsidRPr="00077F1F" w:rsidRDefault="00216B22" w:rsidP="00216B2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077F1F">
                                      <w:rPr>
                                        <w:sz w:val="20"/>
                                        <w:szCs w:val="20"/>
                                      </w:rPr>
                                      <w:t>Studenten:</w:t>
                                    </w:r>
                                  </w:p>
                                </w:tc>
                                <w:tc>
                                  <w:tcPr>
                                    <w:tcW w:w="3009" w:type="dxa"/>
                                  </w:tcPr>
                                  <w:p w:rsidR="00216B22" w:rsidRPr="00077F1F" w:rsidRDefault="00216B22" w:rsidP="00216B2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077F1F">
                                      <w:rPr>
                                        <w:sz w:val="20"/>
                                        <w:szCs w:val="20"/>
                                      </w:rPr>
                                      <w:t>Fabiano Sala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, </w:t>
                                    </w:r>
                                    <w:r w:rsidRPr="00077F1F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Gabriel Salkim</w:t>
                                    </w:r>
                                  </w:p>
                                </w:tc>
                              </w:tr>
                              <w:tr w:rsidR="00216B22" w:rsidTr="00216B22">
                                <w:tc>
                                  <w:tcPr>
                                    <w:tcW w:w="1244" w:type="dxa"/>
                                  </w:tcPr>
                                  <w:p w:rsidR="00216B22" w:rsidRPr="00077F1F" w:rsidRDefault="00216B22" w:rsidP="00216B2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077F1F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Referent: </w:t>
                                    </w:r>
                                  </w:p>
                                </w:tc>
                                <w:tc>
                                  <w:tcPr>
                                    <w:tcW w:w="3009" w:type="dxa"/>
                                  </w:tcPr>
                                  <w:p w:rsidR="00216B22" w:rsidRPr="00077F1F" w:rsidRDefault="00216B22" w:rsidP="00216B2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077F1F">
                                      <w:rPr>
                                        <w:sz w:val="20"/>
                                        <w:szCs w:val="20"/>
                                      </w:rPr>
                                      <w:t>Prof. Dr. habil. Michael Schreiner</w:t>
                                    </w:r>
                                  </w:p>
                                </w:tc>
                              </w:tr>
                              <w:tr w:rsidR="00216B22" w:rsidTr="00216B22">
                                <w:tc>
                                  <w:tcPr>
                                    <w:tcW w:w="1244" w:type="dxa"/>
                                  </w:tcPr>
                                  <w:p w:rsidR="00216B22" w:rsidRPr="00077F1F" w:rsidRDefault="00216B22" w:rsidP="00216B2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077F1F">
                                      <w:rPr>
                                        <w:sz w:val="20"/>
                                        <w:szCs w:val="20"/>
                                      </w:rPr>
                                      <w:t>Kor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r</w:t>
                                    </w:r>
                                    <w:r w:rsidRPr="00077F1F">
                                      <w:rPr>
                                        <w:sz w:val="20"/>
                                        <w:szCs w:val="20"/>
                                      </w:rPr>
                                      <w:t>eferent:</w:t>
                                    </w:r>
                                  </w:p>
                                </w:tc>
                                <w:tc>
                                  <w:tcPr>
                                    <w:tcW w:w="3009" w:type="dxa"/>
                                  </w:tcPr>
                                  <w:p w:rsidR="00216B22" w:rsidRPr="00077F1F" w:rsidRDefault="00216B22" w:rsidP="00216B2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077F1F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Prof. Dr. Christoph </w:t>
                                    </w:r>
                                    <w:proofErr w:type="spellStart"/>
                                    <w:r w:rsidRPr="00077F1F">
                                      <w:rPr>
                                        <w:sz w:val="20"/>
                                        <w:szCs w:val="20"/>
                                      </w:rPr>
                                      <w:t>Würsch</w:t>
                                    </w:r>
                                    <w:proofErr w:type="spellEnd"/>
                                  </w:p>
                                </w:tc>
                              </w:tr>
                            </w:tbl>
                            <w:p w:rsidR="00216B22" w:rsidRDefault="00216B22" w:rsidP="00216B2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18D8AE4" id="Gruppieren 17" o:spid="_x0000_s1026" style="position:absolute;margin-left:63.5pt;margin-top:362.7pt;width:331.65pt;height:331.65pt;z-index:-251648000;mso-width-relative:margin" coordsize="42119,4211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">
                <v:group id="Gruppieren 18" o:spid="_x0000_s1027" style="position:absolute;width:42119;height:42119" coordsize="42119,421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group id="Gruppieren 19" o:spid="_x0000_s1028" style="position:absolute;width:42119;height:42119" coordsize="42120,42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oval id="Ellipse 20" o:spid="_x0000_s1029" style="position:absolute;width:42120;height:421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9cZsEA&#10;AADbAAAADwAAAGRycy9kb3ducmV2LnhtbERPTYvCMBC9C/6HMII3TdVFpBqliIIoLGv1oLehGdtq&#10;MylN1O6/3xwWPD7e92LVmkq8qHGlZQWjYQSCOLO65FzB+bQdzEA4j6yxskwKfsnBatntLDDW9s1H&#10;eqU+FyGEXYwKCu/rWEqXFWTQDW1NHLibbQz6AJtc6gbfIdxUchxFU2mw5NBQYE3rgrJH+jQKrlma&#10;lIfr1/dks7lv80v7czrsE6X6vTaZg/DU+o/4373TCsZhffgSfoB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/XGbBAAAA2wAAAA8AAAAAAAAAAAAAAAAAmAIAAGRycy9kb3du&#10;cmV2LnhtbFBLBQYAAAAABAAEAPUAAACGAwAAAAA=&#10;" stroked="f" strokeweight="3pt">
                      <v:fill r:id="rId7" o:title="" recolor="t" rotate="t" type="frame"/>
                      <v:stroke joinstyle="miter"/>
                      <v:path arrowok="t"/>
                      <o:lock v:ext="edit" aspectratio="t"/>
                    </v:oval>
                    <v:oval id="Ellipse 21" o:spid="_x0000_s1030" style="position:absolute;left:13620;top:13620;width:14758;height:147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U1jMMA&#10;AADbAAAADwAAAGRycy9kb3ducmV2LnhtbESPT4vCMBTE74LfITzBi9hUD4t0TUUEQRYW/NPDHh/N&#10;s602LyWJWr+9ERY8DjPzG2a56k0r7uR8Y1nBLElBEJdWN1wpKE7b6QKED8gaW8uk4EkeVvlwsMRM&#10;2wcf6H4MlYgQ9hkqqEPoMil9WZNBn9iOOHpn6wyGKF0ltcNHhJtWztP0SxpsOC7U2NGmpvJ6vBkF&#10;k3Z/K56FLLdn//v3c3IVu8teqfGoX3+DCNSHT/i/vdMK5jN4f4k/QO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MU1jMMAAADbAAAADwAAAAAAAAAAAAAAAACYAgAAZHJzL2Rv&#10;d25yZXYueG1sUEsFBgAAAAAEAAQA9QAAAIgDAAAAAA==&#10;" filled="f" stroked="f" strokeweight="3pt">
                      <v:stroke joinstyle="miter"/>
                      <v:path arrowok="t"/>
                      <o:lock v:ext="edit" aspectratio="t"/>
                      <v:textbox>
                        <w:txbxContent>
                          <w:p w:rsidR="00216B22" w:rsidRDefault="00216B22" w:rsidP="00216B22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v:textbox>
                    </v:oval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fik 22" o:spid="_x0000_s1031" type="#_x0000_t75" style="position:absolute;left:28575;top:18669;width:12960;height:51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YRaZjEAAAA2wAAAA8AAABkcnMvZG93bnJldi54bWxEj8FqwzAQRO+F/oPYQi6lkaJDCW6UEBJa&#10;Cjk5aaHHxdpYptbKWKrt/H1UCOQ4zMwbZrWZfCsG6mMT2MBirkAQV8E2XBv4Or2/LEHEhGyxDUwG&#10;LhRhs358WGFhw8glDcdUiwzhWKABl1JXSBkrRx7jPHTE2TuH3mPKsq+l7XHMcN9KrdSr9NhwXnDY&#10;0c5R9Xv88wY+9uf98POsdHNQZTtuF+5b70pjZk/T9g1Eoindw7f2pzWgNfx/yT9Arq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YRaZjEAAAA2wAAAA8AAAAAAAAAAAAAAAAA&#10;nwIAAGRycy9kb3ducmV2LnhtbFBLBQYAAAAABAAEAPcAAACQAwAAAAA=&#10;">
                    <v:imagedata r:id="rId8" o:title="ntb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3" o:spid="_x0000_s1032" type="#_x0000_t202" style="position:absolute;left:12858;top:3333;width:15717;height:8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  <v:textbox>
                      <w:txbxContent>
                        <w:p w:rsidR="00216B22" w:rsidRDefault="00216B22" w:rsidP="00216B22">
                          <w:pPr>
                            <w:jc w:val="center"/>
                            <w:rPr>
                              <w:b/>
                            </w:rPr>
                          </w:pPr>
                          <w:r w:rsidRPr="00216B22">
                            <w:rPr>
                              <w:b/>
                            </w:rPr>
                            <w:t>BACHELORARBEIT 2016</w:t>
                          </w:r>
                        </w:p>
                        <w:p w:rsidR="00216B22" w:rsidRPr="00216B22" w:rsidRDefault="00216B22" w:rsidP="00216B22">
                          <w:pPr>
                            <w:jc w:val="center"/>
                          </w:pPr>
                          <w:r>
                            <w:t xml:space="preserve">Werkzeug zur Propeller- und </w:t>
                          </w:r>
                          <w:proofErr w:type="spellStart"/>
                          <w:r>
                            <w:t>Rotorenauslegung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Textfeld 24" o:spid="_x0000_s1033" type="#_x0000_t202" style="position:absolute;left:8286;top:30099;width:26766;height:8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tbl>
                        <w:tblPr>
                          <w:tblStyle w:val="Tabellenraster"/>
                          <w:tblW w:w="4253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244"/>
                          <w:gridCol w:w="3009"/>
                        </w:tblGrid>
                        <w:tr w:rsidR="00216B22" w:rsidTr="00216B22">
                          <w:tc>
                            <w:tcPr>
                              <w:tcW w:w="1244" w:type="dxa"/>
                            </w:tcPr>
                            <w:p w:rsidR="00216B22" w:rsidRPr="00077F1F" w:rsidRDefault="00216B22" w:rsidP="00216B2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077F1F">
                                <w:rPr>
                                  <w:sz w:val="20"/>
                                  <w:szCs w:val="20"/>
                                </w:rPr>
                                <w:t>Studenten:</w:t>
                              </w:r>
                            </w:p>
                          </w:tc>
                          <w:tc>
                            <w:tcPr>
                              <w:tcW w:w="3009" w:type="dxa"/>
                            </w:tcPr>
                            <w:p w:rsidR="00216B22" w:rsidRPr="00077F1F" w:rsidRDefault="00216B22" w:rsidP="00216B2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077F1F">
                                <w:rPr>
                                  <w:sz w:val="20"/>
                                  <w:szCs w:val="20"/>
                                </w:rPr>
                                <w:t>Fabiano Sala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Pr="00077F1F">
                                <w:rPr>
                                  <w:sz w:val="20"/>
                                  <w:szCs w:val="20"/>
                                </w:rPr>
                                <w:t xml:space="preserve"> Gabriel Salkim</w:t>
                              </w:r>
                            </w:p>
                          </w:tc>
                        </w:tr>
                        <w:tr w:rsidR="00216B22" w:rsidTr="00216B22">
                          <w:tc>
                            <w:tcPr>
                              <w:tcW w:w="1244" w:type="dxa"/>
                            </w:tcPr>
                            <w:p w:rsidR="00216B22" w:rsidRPr="00077F1F" w:rsidRDefault="00216B22" w:rsidP="00216B2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077F1F">
                                <w:rPr>
                                  <w:sz w:val="20"/>
                                  <w:szCs w:val="20"/>
                                </w:rPr>
                                <w:t xml:space="preserve">Referent: </w:t>
                              </w:r>
                            </w:p>
                          </w:tc>
                          <w:tc>
                            <w:tcPr>
                              <w:tcW w:w="3009" w:type="dxa"/>
                            </w:tcPr>
                            <w:p w:rsidR="00216B22" w:rsidRPr="00077F1F" w:rsidRDefault="00216B22" w:rsidP="00216B2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077F1F">
                                <w:rPr>
                                  <w:sz w:val="20"/>
                                  <w:szCs w:val="20"/>
                                </w:rPr>
                                <w:t>Prof. Dr. habil. Michael Schreiner</w:t>
                              </w:r>
                            </w:p>
                          </w:tc>
                        </w:tr>
                        <w:tr w:rsidR="00216B22" w:rsidTr="00216B22">
                          <w:tc>
                            <w:tcPr>
                              <w:tcW w:w="1244" w:type="dxa"/>
                            </w:tcPr>
                            <w:p w:rsidR="00216B22" w:rsidRPr="00077F1F" w:rsidRDefault="00216B22" w:rsidP="00216B2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077F1F">
                                <w:rPr>
                                  <w:sz w:val="20"/>
                                  <w:szCs w:val="20"/>
                                </w:rPr>
                                <w:t>Kor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r</w:t>
                              </w:r>
                              <w:r w:rsidRPr="00077F1F">
                                <w:rPr>
                                  <w:sz w:val="20"/>
                                  <w:szCs w:val="20"/>
                                </w:rPr>
                                <w:t>eferent:</w:t>
                              </w:r>
                            </w:p>
                          </w:tc>
                          <w:tc>
                            <w:tcPr>
                              <w:tcW w:w="3009" w:type="dxa"/>
                            </w:tcPr>
                            <w:p w:rsidR="00216B22" w:rsidRPr="00077F1F" w:rsidRDefault="00216B22" w:rsidP="00216B2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077F1F">
                                <w:rPr>
                                  <w:sz w:val="20"/>
                                  <w:szCs w:val="20"/>
                                </w:rPr>
                                <w:t xml:space="preserve">Prof. Dr. Christoph </w:t>
                              </w:r>
                              <w:proofErr w:type="spellStart"/>
                              <w:r w:rsidRPr="00077F1F">
                                <w:rPr>
                                  <w:sz w:val="20"/>
                                  <w:szCs w:val="20"/>
                                </w:rPr>
                                <w:t>Würsch</w:t>
                              </w:r>
                              <w:proofErr w:type="spellEnd"/>
                            </w:p>
                          </w:tc>
                        </w:tr>
                      </w:tbl>
                      <w:p w:rsidR="00216B22" w:rsidRDefault="00216B22" w:rsidP="00216B22"/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de-CH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805180</wp:posOffset>
                </wp:positionH>
                <wp:positionV relativeFrom="paragraph">
                  <wp:posOffset>167005</wp:posOffset>
                </wp:positionV>
                <wp:extent cx="4211954" cy="4211954"/>
                <wp:effectExtent l="0" t="0" r="0" b="0"/>
                <wp:wrapNone/>
                <wp:docPr id="16" name="Gruppieren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1954" cy="4211954"/>
                          <a:chOff x="0" y="0"/>
                          <a:chExt cx="4211954" cy="4211954"/>
                        </a:xfrm>
                      </wpg:grpSpPr>
                      <wpg:grpSp>
                        <wpg:cNvPr id="15" name="Gruppieren 15"/>
                        <wpg:cNvGrpSpPr/>
                        <wpg:grpSpPr>
                          <a:xfrm>
                            <a:off x="0" y="0"/>
                            <a:ext cx="4211954" cy="4211954"/>
                            <a:chOff x="0" y="0"/>
                            <a:chExt cx="4211954" cy="4211954"/>
                          </a:xfrm>
                        </wpg:grpSpPr>
                        <wpg:grpSp>
                          <wpg:cNvPr id="3" name="Gruppieren 3"/>
                          <wpg:cNvGrpSpPr/>
                          <wpg:grpSpPr>
                            <a:xfrm>
                              <a:off x="0" y="0"/>
                              <a:ext cx="4211954" cy="4211954"/>
                              <a:chOff x="0" y="0"/>
                              <a:chExt cx="4212000" cy="4212000"/>
                            </a:xfrm>
                            <a:blipFill>
                              <a:blip r:embed="rId4"/>
                              <a:stretch>
                                <a:fillRect/>
                              </a:stretch>
                            </a:blipFill>
                          </wpg:grpSpPr>
                          <wps:wsp>
                            <wps:cNvPr id="1" name="Ellipse 1"/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4212000" cy="421200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5"/>
                                <a:srcRect/>
                                <a:stretch>
                                  <a:fillRect l="-13000" t="2000"/>
                                </a:stretch>
                              </a:blipFill>
                              <a:ln w="381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Ellipse 2"/>
                            <wps:cNvSpPr>
                              <a:spLocks noChangeAspect="1"/>
                            </wps:cNvSpPr>
                            <wps:spPr>
                              <a:xfrm>
                                <a:off x="1362075" y="1362075"/>
                                <a:ext cx="1475740" cy="1475740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72A25" w:rsidRDefault="00D72A25" w:rsidP="00D72A25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11" name="Grafik 11" descr="M:\eigene_dateien\BA-Bericht\img\ntb.jp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857500" y="1866900"/>
                              <a:ext cx="1296035" cy="514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3" name="Textfeld 13"/>
                          <wps:cNvSpPr txBox="1"/>
                          <wps:spPr>
                            <a:xfrm>
                              <a:off x="1285875" y="333375"/>
                              <a:ext cx="1571625" cy="847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6B22" w:rsidRDefault="00216B22" w:rsidP="00216B22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216B22">
                                  <w:rPr>
                                    <w:b/>
                                  </w:rPr>
                                  <w:t>BACHELORARBEIT 2016</w:t>
                                </w:r>
                              </w:p>
                              <w:p w:rsidR="00216B22" w:rsidRPr="00216B22" w:rsidRDefault="00216B22" w:rsidP="00216B22">
                                <w:pPr>
                                  <w:jc w:val="center"/>
                                </w:pPr>
                                <w:r>
                                  <w:t xml:space="preserve">Werkzeug zur Propeller- und </w:t>
                                </w:r>
                                <w:proofErr w:type="spellStart"/>
                                <w:r>
                                  <w:t>Rotorenauslegung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" name="Textfeld 14"/>
                        <wps:cNvSpPr txBox="1"/>
                        <wps:spPr>
                          <a:xfrm>
                            <a:off x="828675" y="3009900"/>
                            <a:ext cx="2676525" cy="866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ellenraster"/>
                                <w:tblW w:w="4253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4"/>
                                <w:gridCol w:w="3009"/>
                              </w:tblGrid>
                              <w:tr w:rsidR="00216B22" w:rsidTr="00216B22">
                                <w:tc>
                                  <w:tcPr>
                                    <w:tcW w:w="1244" w:type="dxa"/>
                                  </w:tcPr>
                                  <w:p w:rsidR="00216B22" w:rsidRPr="00077F1F" w:rsidRDefault="00216B22" w:rsidP="00216B2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077F1F">
                                      <w:rPr>
                                        <w:sz w:val="20"/>
                                        <w:szCs w:val="20"/>
                                      </w:rPr>
                                      <w:t>Studenten:</w:t>
                                    </w:r>
                                  </w:p>
                                </w:tc>
                                <w:tc>
                                  <w:tcPr>
                                    <w:tcW w:w="3009" w:type="dxa"/>
                                  </w:tcPr>
                                  <w:p w:rsidR="00216B22" w:rsidRPr="00077F1F" w:rsidRDefault="00216B22" w:rsidP="00216B2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077F1F">
                                      <w:rPr>
                                        <w:sz w:val="20"/>
                                        <w:szCs w:val="20"/>
                                      </w:rPr>
                                      <w:t>Fabiano Sala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, </w:t>
                                    </w:r>
                                    <w:r w:rsidRPr="00077F1F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Gabriel Salkim</w:t>
                                    </w:r>
                                  </w:p>
                                </w:tc>
                              </w:tr>
                              <w:tr w:rsidR="00216B22" w:rsidTr="00216B22">
                                <w:tc>
                                  <w:tcPr>
                                    <w:tcW w:w="1244" w:type="dxa"/>
                                  </w:tcPr>
                                  <w:p w:rsidR="00216B22" w:rsidRPr="00077F1F" w:rsidRDefault="00216B22" w:rsidP="00216B2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077F1F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Referent: </w:t>
                                    </w:r>
                                  </w:p>
                                </w:tc>
                                <w:tc>
                                  <w:tcPr>
                                    <w:tcW w:w="3009" w:type="dxa"/>
                                  </w:tcPr>
                                  <w:p w:rsidR="00216B22" w:rsidRPr="00077F1F" w:rsidRDefault="00216B22" w:rsidP="00216B2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077F1F">
                                      <w:rPr>
                                        <w:sz w:val="20"/>
                                        <w:szCs w:val="20"/>
                                      </w:rPr>
                                      <w:t>Prof. Dr. habil. Michael Schreiner</w:t>
                                    </w:r>
                                  </w:p>
                                </w:tc>
                              </w:tr>
                              <w:tr w:rsidR="00216B22" w:rsidTr="00216B22">
                                <w:tc>
                                  <w:tcPr>
                                    <w:tcW w:w="1244" w:type="dxa"/>
                                  </w:tcPr>
                                  <w:p w:rsidR="00216B22" w:rsidRPr="00077F1F" w:rsidRDefault="00216B22" w:rsidP="00216B2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077F1F">
                                      <w:rPr>
                                        <w:sz w:val="20"/>
                                        <w:szCs w:val="20"/>
                                      </w:rPr>
                                      <w:t>Kor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r</w:t>
                                    </w:r>
                                    <w:r w:rsidRPr="00077F1F">
                                      <w:rPr>
                                        <w:sz w:val="20"/>
                                        <w:szCs w:val="20"/>
                                      </w:rPr>
                                      <w:t>eferent:</w:t>
                                    </w:r>
                                  </w:p>
                                </w:tc>
                                <w:tc>
                                  <w:tcPr>
                                    <w:tcW w:w="3009" w:type="dxa"/>
                                  </w:tcPr>
                                  <w:p w:rsidR="00216B22" w:rsidRPr="00077F1F" w:rsidRDefault="00216B22" w:rsidP="00216B2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077F1F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Prof. Dr. Christoph </w:t>
                                    </w:r>
                                    <w:proofErr w:type="spellStart"/>
                                    <w:r w:rsidRPr="00077F1F">
                                      <w:rPr>
                                        <w:sz w:val="20"/>
                                        <w:szCs w:val="20"/>
                                      </w:rPr>
                                      <w:t>Würsch</w:t>
                                    </w:r>
                                    <w:proofErr w:type="spellEnd"/>
                                  </w:p>
                                </w:tc>
                              </w:tr>
                            </w:tbl>
                            <w:p w:rsidR="00216B22" w:rsidRDefault="00216B2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6" o:spid="_x0000_s1034" style="position:absolute;margin-left:63.4pt;margin-top:13.15pt;width:331.65pt;height:331.65pt;z-index:251666432" coordsize="42119,4211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">
                <v:group id="Gruppieren 15" o:spid="_x0000_s1035" style="position:absolute;width:42119;height:42119" coordsize="42119,421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Gruppieren 3" o:spid="_x0000_s1036" style="position:absolute;width:42119;height:42119" coordsize="42120,42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oval id="Ellipse 1" o:spid="_x0000_s1037" style="position:absolute;width:42120;height:421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B2HsMA&#10;AADaAAAADwAAAGRycy9kb3ducmV2LnhtbERPTWvCQBC9F/wPywje6sZaSkmzShCFoiBt7KG5Ddlp&#10;Es3OhuyapP/eFQo9DY/3Ocl6NI3oqXO1ZQWLeQSCuLC65lLB12n3+ArCeWSNjWVS8EsO1qvJQ4Kx&#10;tgN/Up/5UoQQdjEqqLxvYyldUZFBN7ctceB+bGfQB9iVUnc4hHDTyKcoepEGaw4NFba0qai4ZFej&#10;IC+ytD7kz8fldnveld/jx+mwT5WaTcf0DYSn0f+L/9zvOsyH+yv3K1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KB2HsMAAADaAAAADwAAAAAAAAAAAAAAAACYAgAAZHJzL2Rv&#10;d25yZXYueG1sUEsFBgAAAAAEAAQA9QAAAIgDAAAAAA==&#10;" stroked="f" strokeweight="3pt">
                      <v:fill r:id="rId7" o:title="" recolor="t" rotate="t" type="frame"/>
                      <v:stroke joinstyle="miter"/>
                      <v:path arrowok="t"/>
                      <o:lock v:ext="edit" aspectratio="t"/>
                    </v:oval>
                    <v:oval id="Ellipse 2" o:spid="_x0000_s1038" style="position:absolute;left:13620;top:13620;width:14758;height:147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JbFMIA&#10;AADaAAAADwAAAGRycy9kb3ducmV2LnhtbESPT4vCMBTE7wt+h/AEL4tN9SBLNRURBFlY8E8PHh/N&#10;s602LyWJWr+9EYQ9DjPzG2ax7E0r7uR8Y1nBJElBEJdWN1wpKI6b8Q8IH5A1tpZJwZM8LPPB1wIz&#10;bR+8p/shVCJC2GeooA6hy6T0ZU0GfWI74uidrTMYonSV1A4fEW5aOU3TmTTYcFyosaN1TeX1cDMK&#10;vtvdrXgWstyc/d/p9+gqdpedUqNhv5qDCNSH//CnvdUKpvC+Em+AzF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UlsUwgAAANoAAAAPAAAAAAAAAAAAAAAAAJgCAABkcnMvZG93&#10;bnJldi54bWxQSwUGAAAAAAQABAD1AAAAhwMAAAAA&#10;" filled="f" stroked="f" strokeweight="3pt">
                      <v:stroke joinstyle="miter"/>
                      <v:path arrowok="t"/>
                      <o:lock v:ext="edit" aspectratio="t"/>
                      <v:textbox>
                        <w:txbxContent>
                          <w:p w:rsidR="00D72A25" w:rsidRDefault="00D72A25" w:rsidP="00D72A25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v:textbox>
                    </v:oval>
                  </v:group>
                  <v:shape id="Grafik 11" o:spid="_x0000_s1039" type="#_x0000_t75" style="position:absolute;left:28575;top:18669;width:12960;height:51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ivPVLCAAAA2wAAAA8AAABkcnMvZG93bnJldi54bWxET8lqwzAQvRf6D2IKvZREsg8huFFCSGgp&#10;9OQs0ONgTSwTa2Qs1Xb/vgoEcpvHW2e1mVwrBupD41lDNlcgiCtvGq41nI4fsyWIEJENtp5Jwx8F&#10;2Kyfn1ZYGD9yScMh1iKFcChQg42xK6QMlSWHYe474sRdfO8wJtjX0vQ4pnDXylyphXTYcGqw2NHO&#10;UnU9/DoNn/vLfvh5U3nzrcp23Gb2nO9KrV9fpu07iEhTfIjv7i+T5mdw+yUdINf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Yrz1SwgAAANsAAAAPAAAAAAAAAAAAAAAAAJ8C&#10;AABkcnMvZG93bnJldi54bWxQSwUGAAAAAAQABAD3AAAAjgMAAAAA&#10;">
                    <v:imagedata r:id="rId8" o:title="ntb"/>
                    <v:path arrowok="t"/>
                  </v:shape>
                  <v:shape id="Textfeld 13" o:spid="_x0000_s1040" type="#_x0000_t202" style="position:absolute;left:12858;top:3333;width:15717;height:8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<v:textbox>
                      <w:txbxContent>
                        <w:p w:rsidR="00216B22" w:rsidRDefault="00216B22" w:rsidP="00216B22">
                          <w:pPr>
                            <w:jc w:val="center"/>
                            <w:rPr>
                              <w:b/>
                            </w:rPr>
                          </w:pPr>
                          <w:r w:rsidRPr="00216B22">
                            <w:rPr>
                              <w:b/>
                            </w:rPr>
                            <w:t>BACHELORARBEIT 2016</w:t>
                          </w:r>
                        </w:p>
                        <w:p w:rsidR="00216B22" w:rsidRPr="00216B22" w:rsidRDefault="00216B22" w:rsidP="00216B22">
                          <w:pPr>
                            <w:jc w:val="center"/>
                          </w:pPr>
                          <w:r>
                            <w:t xml:space="preserve">Werkzeug zur Propeller- und </w:t>
                          </w:r>
                          <w:proofErr w:type="spellStart"/>
                          <w:r>
                            <w:t>Rotorenauslegung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Textfeld 14" o:spid="_x0000_s1041" type="#_x0000_t202" style="position:absolute;left:8286;top:30099;width:26766;height:8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tbl>
                        <w:tblPr>
                          <w:tblStyle w:val="Tabellenraster"/>
                          <w:tblW w:w="4253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244"/>
                          <w:gridCol w:w="3009"/>
                        </w:tblGrid>
                        <w:tr w:rsidR="00216B22" w:rsidTr="00216B22">
                          <w:tc>
                            <w:tcPr>
                              <w:tcW w:w="1244" w:type="dxa"/>
                            </w:tcPr>
                            <w:p w:rsidR="00216B22" w:rsidRPr="00077F1F" w:rsidRDefault="00216B22" w:rsidP="00216B2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077F1F">
                                <w:rPr>
                                  <w:sz w:val="20"/>
                                  <w:szCs w:val="20"/>
                                </w:rPr>
                                <w:t>Studenten:</w:t>
                              </w:r>
                            </w:p>
                          </w:tc>
                          <w:tc>
                            <w:tcPr>
                              <w:tcW w:w="3009" w:type="dxa"/>
                            </w:tcPr>
                            <w:p w:rsidR="00216B22" w:rsidRPr="00077F1F" w:rsidRDefault="00216B22" w:rsidP="00216B2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077F1F">
                                <w:rPr>
                                  <w:sz w:val="20"/>
                                  <w:szCs w:val="20"/>
                                </w:rPr>
                                <w:t>Fabiano Sala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Pr="00077F1F">
                                <w:rPr>
                                  <w:sz w:val="20"/>
                                  <w:szCs w:val="20"/>
                                </w:rPr>
                                <w:t xml:space="preserve"> Gabriel Salkim</w:t>
                              </w:r>
                            </w:p>
                          </w:tc>
                        </w:tr>
                        <w:tr w:rsidR="00216B22" w:rsidTr="00216B22">
                          <w:tc>
                            <w:tcPr>
                              <w:tcW w:w="1244" w:type="dxa"/>
                            </w:tcPr>
                            <w:p w:rsidR="00216B22" w:rsidRPr="00077F1F" w:rsidRDefault="00216B22" w:rsidP="00216B2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077F1F">
                                <w:rPr>
                                  <w:sz w:val="20"/>
                                  <w:szCs w:val="20"/>
                                </w:rPr>
                                <w:t xml:space="preserve">Referent: </w:t>
                              </w:r>
                            </w:p>
                          </w:tc>
                          <w:tc>
                            <w:tcPr>
                              <w:tcW w:w="3009" w:type="dxa"/>
                            </w:tcPr>
                            <w:p w:rsidR="00216B22" w:rsidRPr="00077F1F" w:rsidRDefault="00216B22" w:rsidP="00216B2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077F1F">
                                <w:rPr>
                                  <w:sz w:val="20"/>
                                  <w:szCs w:val="20"/>
                                </w:rPr>
                                <w:t>Prof. Dr. habil. Michael Schreiner</w:t>
                              </w:r>
                            </w:p>
                          </w:tc>
                        </w:tr>
                        <w:tr w:rsidR="00216B22" w:rsidTr="00216B22">
                          <w:tc>
                            <w:tcPr>
                              <w:tcW w:w="1244" w:type="dxa"/>
                            </w:tcPr>
                            <w:p w:rsidR="00216B22" w:rsidRPr="00077F1F" w:rsidRDefault="00216B22" w:rsidP="00216B2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077F1F">
                                <w:rPr>
                                  <w:sz w:val="20"/>
                                  <w:szCs w:val="20"/>
                                </w:rPr>
                                <w:t>Kor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r</w:t>
                              </w:r>
                              <w:r w:rsidRPr="00077F1F">
                                <w:rPr>
                                  <w:sz w:val="20"/>
                                  <w:szCs w:val="20"/>
                                </w:rPr>
                                <w:t>eferent:</w:t>
                              </w:r>
                            </w:p>
                          </w:tc>
                          <w:tc>
                            <w:tcPr>
                              <w:tcW w:w="3009" w:type="dxa"/>
                            </w:tcPr>
                            <w:p w:rsidR="00216B22" w:rsidRPr="00077F1F" w:rsidRDefault="00216B22" w:rsidP="00216B2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077F1F">
                                <w:rPr>
                                  <w:sz w:val="20"/>
                                  <w:szCs w:val="20"/>
                                </w:rPr>
                                <w:t xml:space="preserve">Prof. Dr. Christoph </w:t>
                              </w:r>
                              <w:proofErr w:type="spellStart"/>
                              <w:r w:rsidRPr="00077F1F">
                                <w:rPr>
                                  <w:sz w:val="20"/>
                                  <w:szCs w:val="20"/>
                                </w:rPr>
                                <w:t>Würsch</w:t>
                              </w:r>
                              <w:proofErr w:type="spellEnd"/>
                            </w:p>
                          </w:tc>
                        </w:tr>
                      </w:tbl>
                      <w:p w:rsidR="00216B22" w:rsidRDefault="00216B22"/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de-CH"/>
        </w:rPr>
        <w:t xml:space="preserve"> </w:t>
      </w:r>
      <w:r w:rsidR="00707FFA">
        <w:rPr>
          <w:noProof/>
          <w:lang w:eastAsia="de-CH"/>
        </w:rPr>
        <w:t xml:space="preserve">   </w:t>
      </w:r>
      <w:r w:rsidR="00077F1F">
        <w:rPr>
          <w:noProof/>
          <w:lang w:eastAsia="de-CH"/>
        </w:rPr>
        <w:t xml:space="preserve"> </w:t>
      </w:r>
      <w:bookmarkStart w:id="0" w:name="_GoBack"/>
      <w:bookmarkEnd w:id="0"/>
    </w:p>
    <w:sectPr w:rsidR="00084B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A25"/>
    <w:rsid w:val="00077F1F"/>
    <w:rsid w:val="00184BB4"/>
    <w:rsid w:val="00216B22"/>
    <w:rsid w:val="00707FFA"/>
    <w:rsid w:val="00954CA8"/>
    <w:rsid w:val="00BF6D82"/>
    <w:rsid w:val="00D601DD"/>
    <w:rsid w:val="00D7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7900A25-244C-4E53-B751-34882F19E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72A2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72A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72A25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077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5D2A8971.dotm</Template>
  <TotalTime>0</TotalTime>
  <Pages>1</Pages>
  <Words>0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Fabiano</dc:creator>
  <cp:keywords/>
  <dc:description/>
  <cp:lastModifiedBy>Sala Fabiano</cp:lastModifiedBy>
  <cp:revision>2</cp:revision>
  <cp:lastPrinted>2016-08-03T12:08:00Z</cp:lastPrinted>
  <dcterms:created xsi:type="dcterms:W3CDTF">2016-08-03T11:57:00Z</dcterms:created>
  <dcterms:modified xsi:type="dcterms:W3CDTF">2016-08-03T12:39:00Z</dcterms:modified>
</cp:coreProperties>
</file>