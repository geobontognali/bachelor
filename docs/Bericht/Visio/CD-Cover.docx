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1F" w:rsidRPr="00A042F0" w:rsidRDefault="00E9601F" w:rsidP="00E9601F">
      <w:pPr>
        <w:rPr>
          <w:sz w:val="20"/>
          <w:szCs w:val="20"/>
        </w:rPr>
      </w:pPr>
    </w:p>
    <w:p w:rsidR="00E9601F" w:rsidRDefault="00E9601F" w:rsidP="00E9601F">
      <w:pPr>
        <w:rPr>
          <w:sz w:val="20"/>
          <w:szCs w:val="20"/>
        </w:rPr>
      </w:pPr>
    </w:p>
    <w:p w:rsidR="00E9601F" w:rsidRPr="00A042F0" w:rsidRDefault="00E9601F" w:rsidP="00E9601F">
      <w:pPr>
        <w:rPr>
          <w:sz w:val="20"/>
          <w:szCs w:val="20"/>
        </w:rPr>
      </w:pPr>
    </w:p>
    <w:p w:rsidR="00E9601F" w:rsidRPr="00A042F0" w:rsidRDefault="00E9601F" w:rsidP="00E9601F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4"/>
      </w:tblGrid>
      <w:tr w:rsidR="00E9601F" w:rsidTr="0081032D">
        <w:trPr>
          <w:cantSplit/>
          <w:trHeight w:hRule="exact" w:val="6634"/>
        </w:trPr>
        <w:tc>
          <w:tcPr>
            <w:tcW w:w="6634" w:type="dxa"/>
          </w:tcPr>
          <w:p w:rsidR="00063815" w:rsidRPr="00446D9C" w:rsidRDefault="00622344" w:rsidP="00063815">
            <w:pPr>
              <w:spacing w:before="840"/>
              <w:jc w:val="center"/>
              <w:rPr>
                <w:sz w:val="28"/>
              </w:rPr>
            </w:pPr>
            <w:r w:rsidRPr="00FE578E">
              <w:rPr>
                <w:sz w:val="28"/>
                <w:lang w:eastAsia="de-CH"/>
              </w:rPr>
              <w:drawing>
                <wp:anchor distT="0" distB="0" distL="114300" distR="114300" simplePos="0" relativeHeight="251667968" behindDoc="1" locked="0" layoutInCell="1" allowOverlap="1" wp14:anchorId="2C81D5F0" wp14:editId="0BF93088">
                  <wp:simplePos x="0" y="0"/>
                  <wp:positionH relativeFrom="column">
                    <wp:posOffset>1516380</wp:posOffset>
                  </wp:positionH>
                  <wp:positionV relativeFrom="paragraph">
                    <wp:posOffset>0</wp:posOffset>
                  </wp:positionV>
                  <wp:extent cx="1133475" cy="485775"/>
                  <wp:effectExtent l="0" t="0" r="9525" b="9525"/>
                  <wp:wrapTight wrapText="bothSides">
                    <wp:wrapPolygon edited="0">
                      <wp:start x="0" y="0"/>
                      <wp:lineTo x="0" y="21176"/>
                      <wp:lineTo x="21418" y="21176"/>
                      <wp:lineTo x="21418" y="0"/>
                      <wp:lineTo x="0" y="0"/>
                    </wp:wrapPolygon>
                  </wp:wrapTight>
                  <wp:docPr id="18" name="Grafik 5" descr="NTB-FH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B-FHO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3815" w:rsidRPr="00063815">
              <w:rPr>
                <w:sz w:val="18"/>
                <w:lang w:eastAsia="de-CH"/>
              </w:rPr>
              <w:drawing>
                <wp:anchor distT="0" distB="0" distL="114300" distR="114300" simplePos="0" relativeHeight="251647488" behindDoc="1" locked="0" layoutInCell="1" allowOverlap="1" wp14:anchorId="3F826E26" wp14:editId="09C890A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20955</wp:posOffset>
                  </wp:positionV>
                  <wp:extent cx="3381375" cy="4220210"/>
                  <wp:effectExtent l="0" t="0" r="0" b="8890"/>
                  <wp:wrapNone/>
                  <wp:docPr id="1" name="Grafik 1" descr="B:\BA-Bericht\img\SENSENICH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:\BA-Bericht\img\SENSENICH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49" t="21518" r="19768" b="17994"/>
                          <a:stretch/>
                        </pic:blipFill>
                        <pic:spPr bwMode="auto">
                          <a:xfrm>
                            <a:off x="0" y="0"/>
                            <a:ext cx="3381375" cy="422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815">
              <w:rPr>
                <w:sz w:val="28"/>
              </w:rPr>
              <w:t>Bachelorarbeit 2016</w:t>
            </w:r>
          </w:p>
          <w:p w:rsidR="00063815" w:rsidRPr="00622344" w:rsidRDefault="00063815" w:rsidP="00063815">
            <w:pPr>
              <w:pStyle w:val="Subtitel"/>
              <w:spacing w:before="3402" w:after="0" w:line="276" w:lineRule="auto"/>
              <w:jc w:val="center"/>
              <w:rPr>
                <w:sz w:val="20"/>
                <w:szCs w:val="20"/>
              </w:rPr>
            </w:pPr>
            <w:r w:rsidRPr="00622344">
              <w:rPr>
                <w:sz w:val="20"/>
                <w:szCs w:val="20"/>
              </w:rPr>
              <w:t xml:space="preserve">Werkzeug zur Propeller- und </w:t>
            </w:r>
            <w:proofErr w:type="spellStart"/>
            <w:r w:rsidRPr="00622344">
              <w:rPr>
                <w:sz w:val="20"/>
                <w:szCs w:val="20"/>
              </w:rPr>
              <w:t>Rotorenauslegung</w:t>
            </w:r>
            <w:proofErr w:type="spellEnd"/>
          </w:p>
          <w:p w:rsidR="00E9601F" w:rsidRDefault="00622344" w:rsidP="00063815">
            <w:pPr>
              <w:pStyle w:val="Subtitel"/>
              <w:spacing w:before="3402" w:after="0" w:line="276" w:lineRule="auto"/>
              <w:jc w:val="center"/>
              <w:rPr>
                <w:sz w:val="18"/>
              </w:rPr>
            </w:pPr>
            <w:r w:rsidRPr="00063815">
              <w:rPr>
                <w:noProof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71040" behindDoc="1" locked="0" layoutInCell="1" allowOverlap="1" wp14:anchorId="775089C7" wp14:editId="67C29146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438785</wp:posOffset>
                      </wp:positionV>
                      <wp:extent cx="2438400" cy="1404620"/>
                      <wp:effectExtent l="0" t="0" r="0" b="0"/>
                      <wp:wrapTight wrapText="bothSides">
                        <wp:wrapPolygon edited="0">
                          <wp:start x="506" y="0"/>
                          <wp:lineTo x="506" y="19410"/>
                          <wp:lineTo x="20925" y="19410"/>
                          <wp:lineTo x="20925" y="0"/>
                          <wp:lineTo x="506" y="0"/>
                        </wp:wrapPolygon>
                      </wp:wrapTight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3815" w:rsidRPr="00622344" w:rsidRDefault="0006381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622344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Gabriel Salkim, Fabiano 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75089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left:0;text-align:left;margin-left:99.9pt;margin-top:34.55pt;width:192pt;height:110.6pt;z-index:-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" filled="f" stroked="f">
                      <v:textbox style="mso-fit-shape-to-text:t">
                        <w:txbxContent>
                          <w:p w:rsidR="00063815" w:rsidRPr="00622344" w:rsidRDefault="0006381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22344">
                              <w:rPr>
                                <w:b/>
                                <w:sz w:val="18"/>
                                <w:szCs w:val="18"/>
                              </w:rPr>
                              <w:t>Gabriel Salkim, Fabiano Sala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proofErr w:type="spellStart"/>
            <w:r w:rsidR="00063815">
              <w:rPr>
                <w:sz w:val="18"/>
              </w:rPr>
              <w:t>ungung</w:t>
            </w:r>
            <w:proofErr w:type="spellEnd"/>
          </w:p>
          <w:p w:rsidR="00063815" w:rsidRPr="00A042F0" w:rsidRDefault="00063815" w:rsidP="00063815">
            <w:pPr>
              <w:pStyle w:val="Subtitel"/>
              <w:spacing w:before="3402" w:after="0" w:line="276" w:lineRule="auto"/>
              <w:rPr>
                <w:sz w:val="18"/>
              </w:rPr>
            </w:pPr>
          </w:p>
        </w:tc>
        <w:bookmarkStart w:id="0" w:name="_GoBack"/>
        <w:bookmarkEnd w:id="0"/>
      </w:tr>
      <w:tr w:rsidR="00E9601F" w:rsidTr="0081032D">
        <w:trPr>
          <w:cantSplit/>
          <w:trHeight w:hRule="exact" w:val="1134"/>
        </w:trPr>
        <w:tc>
          <w:tcPr>
            <w:tcW w:w="6634" w:type="dxa"/>
          </w:tcPr>
          <w:p w:rsidR="00E9601F" w:rsidRDefault="00622344" w:rsidP="0081032D">
            <w:pPr>
              <w:jc w:val="center"/>
            </w:pPr>
            <w:r w:rsidRPr="00FE578E">
              <w:rPr>
                <w:sz w:val="28"/>
                <w:lang w:eastAsia="de-CH"/>
              </w:rPr>
              <w:drawing>
                <wp:anchor distT="0" distB="0" distL="114300" distR="114300" simplePos="0" relativeHeight="251682304" behindDoc="1" locked="0" layoutInCell="1" allowOverlap="1" wp14:anchorId="17C179EE" wp14:editId="746F67D7">
                  <wp:simplePos x="0" y="0"/>
                  <wp:positionH relativeFrom="column">
                    <wp:posOffset>1487606</wp:posOffset>
                  </wp:positionH>
                  <wp:positionV relativeFrom="paragraph">
                    <wp:posOffset>713873</wp:posOffset>
                  </wp:positionV>
                  <wp:extent cx="1133475" cy="485775"/>
                  <wp:effectExtent l="0" t="0" r="9525" b="9525"/>
                  <wp:wrapTight wrapText="bothSides">
                    <wp:wrapPolygon edited="0">
                      <wp:start x="0" y="0"/>
                      <wp:lineTo x="0" y="21176"/>
                      <wp:lineTo x="21418" y="21176"/>
                      <wp:lineTo x="21418" y="0"/>
                      <wp:lineTo x="0" y="0"/>
                    </wp:wrapPolygon>
                  </wp:wrapTight>
                  <wp:docPr id="8" name="Grafik 5" descr="NTB-FH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B-FHO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63815">
              <w:rPr>
                <w:sz w:val="18"/>
                <w:lang w:eastAsia="de-CH"/>
              </w:rPr>
              <w:drawing>
                <wp:anchor distT="0" distB="0" distL="114300" distR="114300" simplePos="0" relativeHeight="251636224" behindDoc="1" locked="0" layoutInCell="1" allowOverlap="1" wp14:anchorId="167EEE2E" wp14:editId="1E841C47">
                  <wp:simplePos x="0" y="0"/>
                  <wp:positionH relativeFrom="column">
                    <wp:posOffset>7810</wp:posOffset>
                  </wp:positionH>
                  <wp:positionV relativeFrom="paragraph">
                    <wp:posOffset>715010</wp:posOffset>
                  </wp:positionV>
                  <wp:extent cx="3381375" cy="4220210"/>
                  <wp:effectExtent l="0" t="0" r="9525" b="8890"/>
                  <wp:wrapNone/>
                  <wp:docPr id="6" name="Grafik 6" descr="B:\BA-Bericht\img\SENSENICH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:\BA-Bericht\img\SENSENICH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49" t="21518" r="19768" b="17994"/>
                          <a:stretch/>
                        </pic:blipFill>
                        <pic:spPr bwMode="auto">
                          <a:xfrm>
                            <a:off x="0" y="0"/>
                            <a:ext cx="3381375" cy="422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9601F" w:rsidTr="0081032D">
        <w:trPr>
          <w:cantSplit/>
          <w:trHeight w:hRule="exact" w:val="6634"/>
        </w:trPr>
        <w:tc>
          <w:tcPr>
            <w:tcW w:w="6634" w:type="dxa"/>
          </w:tcPr>
          <w:p w:rsidR="00E9601F" w:rsidRPr="00446D9C" w:rsidRDefault="00E9601F" w:rsidP="0081032D">
            <w:pPr>
              <w:spacing w:before="840" w:line="276" w:lineRule="auto"/>
              <w:jc w:val="center"/>
              <w:rPr>
                <w:sz w:val="28"/>
              </w:rPr>
            </w:pPr>
            <w:r>
              <w:rPr>
                <w:sz w:val="28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1" layoutInCell="0" allowOverlap="1" wp14:anchorId="421A43B0" wp14:editId="04A380E5">
                      <wp:simplePos x="0" y="0"/>
                      <wp:positionH relativeFrom="page">
                        <wp:posOffset>3088005</wp:posOffset>
                      </wp:positionH>
                      <wp:positionV relativeFrom="page">
                        <wp:posOffset>7126605</wp:posOffset>
                      </wp:positionV>
                      <wp:extent cx="1367790" cy="1367790"/>
                      <wp:effectExtent l="11430" t="11430" r="11430" b="11430"/>
                      <wp:wrapNone/>
                      <wp:docPr id="14" name="El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790" cy="136779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99FE2C" id="Ellipse 14" o:spid="_x0000_s1026" style="position:absolute;margin-left:243.15pt;margin-top:561.15pt;width:107.7pt;height:107.7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" o:allowincell="f" filled="f" strokecolor="silver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  <w:r>
              <w:rPr>
                <w:sz w:val="28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1" layoutInCell="0" allowOverlap="1" wp14:anchorId="0F948F63" wp14:editId="514D734C">
                      <wp:simplePos x="0" y="0"/>
                      <wp:positionH relativeFrom="page">
                        <wp:posOffset>1548130</wp:posOffset>
                      </wp:positionH>
                      <wp:positionV relativeFrom="page">
                        <wp:posOffset>5586730</wp:posOffset>
                      </wp:positionV>
                      <wp:extent cx="4447540" cy="4447540"/>
                      <wp:effectExtent l="5080" t="5080" r="5080" b="5080"/>
                      <wp:wrapNone/>
                      <wp:docPr id="13" name="El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7540" cy="44475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35B36A" id="Ellipse 13" o:spid="_x0000_s1026" style="position:absolute;margin-left:121.9pt;margin-top:439.9pt;width:350.2pt;height:350.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" o:allowincell="f" filled="f" strokecolor="silver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  <w:r>
              <w:rPr>
                <w:sz w:val="28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1584" behindDoc="1" locked="1" layoutInCell="0" allowOverlap="1" wp14:anchorId="234D1C81" wp14:editId="604B37EF">
                      <wp:simplePos x="0" y="0"/>
                      <wp:positionH relativeFrom="page">
                        <wp:posOffset>3088005</wp:posOffset>
                      </wp:positionH>
                      <wp:positionV relativeFrom="page">
                        <wp:posOffset>2200910</wp:posOffset>
                      </wp:positionV>
                      <wp:extent cx="1367790" cy="1367790"/>
                      <wp:effectExtent l="11430" t="10160" r="11430" b="12700"/>
                      <wp:wrapNone/>
                      <wp:docPr id="12" name="El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790" cy="136779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8CA4A6" id="Ellipse 12" o:spid="_x0000_s1026" style="position:absolute;margin-left:243.15pt;margin-top:173.3pt;width:107.7pt;height:107.7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" o:allowincell="f" filled="f" strokecolor="silver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  <w:r>
              <w:rPr>
                <w:sz w:val="28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49536" behindDoc="1" locked="1" layoutInCell="0" allowOverlap="1" wp14:anchorId="40ADB912" wp14:editId="63A1BAEF">
                      <wp:simplePos x="0" y="0"/>
                      <wp:positionH relativeFrom="page">
                        <wp:posOffset>1548130</wp:posOffset>
                      </wp:positionH>
                      <wp:positionV relativeFrom="page">
                        <wp:posOffset>661035</wp:posOffset>
                      </wp:positionV>
                      <wp:extent cx="4447540" cy="4447540"/>
                      <wp:effectExtent l="5080" t="13335" r="5080" b="6350"/>
                      <wp:wrapNone/>
                      <wp:docPr id="11" name="El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7540" cy="44475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80CBB9" id="Ellipse 11" o:spid="_x0000_s1026" style="position:absolute;margin-left:121.9pt;margin-top:52.05pt;width:350.2pt;height:350.2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" o:allowincell="f" filled="f" strokecolor="silver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  <w:r w:rsidR="00622344">
              <w:rPr>
                <w:sz w:val="28"/>
              </w:rPr>
              <w:t>Bachelorarbeit 2016</w:t>
            </w:r>
          </w:p>
          <w:p w:rsidR="00622344" w:rsidRPr="00622344" w:rsidRDefault="00622344" w:rsidP="00622344">
            <w:pPr>
              <w:pStyle w:val="Subtitel"/>
              <w:spacing w:before="3402" w:after="0" w:line="276" w:lineRule="auto"/>
              <w:jc w:val="center"/>
              <w:rPr>
                <w:sz w:val="20"/>
                <w:szCs w:val="20"/>
              </w:rPr>
            </w:pPr>
            <w:r w:rsidRPr="00622344">
              <w:rPr>
                <w:sz w:val="20"/>
                <w:szCs w:val="20"/>
              </w:rPr>
              <w:t xml:space="preserve">Werkzeug zur Propeller- und </w:t>
            </w:r>
            <w:proofErr w:type="spellStart"/>
            <w:r w:rsidRPr="00622344">
              <w:rPr>
                <w:sz w:val="20"/>
                <w:szCs w:val="20"/>
              </w:rPr>
              <w:t>Rotorenauslegung</w:t>
            </w:r>
            <w:proofErr w:type="spellEnd"/>
          </w:p>
          <w:p w:rsidR="00E9601F" w:rsidRDefault="00622344" w:rsidP="0081032D">
            <w:pPr>
              <w:pStyle w:val="Subtitel"/>
              <w:spacing w:before="3402" w:after="0" w:line="276" w:lineRule="auto"/>
              <w:jc w:val="center"/>
            </w:pPr>
            <w:r w:rsidRPr="00063815">
              <w:rPr>
                <w:noProof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78208" behindDoc="1" locked="0" layoutInCell="1" allowOverlap="1" wp14:anchorId="596E0CD5" wp14:editId="6DEF2543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461645</wp:posOffset>
                      </wp:positionV>
                      <wp:extent cx="2438400" cy="1404620"/>
                      <wp:effectExtent l="0" t="0" r="0" b="0"/>
                      <wp:wrapTight wrapText="bothSides">
                        <wp:wrapPolygon edited="0">
                          <wp:start x="506" y="0"/>
                          <wp:lineTo x="506" y="19410"/>
                          <wp:lineTo x="20925" y="19410"/>
                          <wp:lineTo x="20925" y="0"/>
                          <wp:lineTo x="506" y="0"/>
                        </wp:wrapPolygon>
                      </wp:wrapTight>
                      <wp:docPr id="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344" w:rsidRPr="00622344" w:rsidRDefault="00622344" w:rsidP="00622344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622344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Gabriel Salkim, Fabiano 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96E0CD5" id="_x0000_s1027" type="#_x0000_t202" style="position:absolute;left:0;text-align:left;margin-left:97.5pt;margin-top:36.35pt;width:192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" filled="f" stroked="f">
                      <v:textbox style="mso-fit-shape-to-text:t">
                        <w:txbxContent>
                          <w:p w:rsidR="00622344" w:rsidRPr="00622344" w:rsidRDefault="00622344" w:rsidP="0062234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22344">
                              <w:rPr>
                                <w:b/>
                                <w:sz w:val="18"/>
                                <w:szCs w:val="18"/>
                              </w:rPr>
                              <w:t>Gabriel Salkim, Fabiano Sala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:rsidR="00E9601F" w:rsidRDefault="00E9601F" w:rsidP="00E9601F"/>
    <w:p w:rsidR="00BC6377" w:rsidRDefault="00BC6377"/>
    <w:sectPr w:rsidR="00BC6377" w:rsidSect="00A042F0">
      <w:headerReference w:type="default" r:id="rId8"/>
      <w:footerReference w:type="default" r:id="rId9"/>
      <w:pgSz w:w="11906" w:h="16838" w:code="9"/>
      <w:pgMar w:top="284" w:right="2580" w:bottom="284" w:left="2637" w:header="284" w:footer="28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22344">
      <w:r>
        <w:separator/>
      </w:r>
    </w:p>
  </w:endnote>
  <w:endnote w:type="continuationSeparator" w:id="0">
    <w:p w:rsidR="00000000" w:rsidRDefault="0062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C42" w:rsidRPr="00A042F0" w:rsidRDefault="00622344" w:rsidP="00A042F0">
    <w:pPr>
      <w:pStyle w:val="Fuzeile"/>
      <w:rPr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22344">
      <w:r>
        <w:separator/>
      </w:r>
    </w:p>
  </w:footnote>
  <w:footnote w:type="continuationSeparator" w:id="0">
    <w:p w:rsidR="00000000" w:rsidRDefault="0062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C42" w:rsidRPr="00827C8B" w:rsidRDefault="00622344">
    <w:pPr>
      <w:pStyle w:val="Kopfzeil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1F"/>
    <w:rsid w:val="00004445"/>
    <w:rsid w:val="00004F13"/>
    <w:rsid w:val="00007E54"/>
    <w:rsid w:val="00027783"/>
    <w:rsid w:val="0003145A"/>
    <w:rsid w:val="00063815"/>
    <w:rsid w:val="00086DA3"/>
    <w:rsid w:val="000A12A8"/>
    <w:rsid w:val="000B3767"/>
    <w:rsid w:val="000C4FC6"/>
    <w:rsid w:val="000D7460"/>
    <w:rsid w:val="001005F5"/>
    <w:rsid w:val="00131CE7"/>
    <w:rsid w:val="001A03C9"/>
    <w:rsid w:val="001A16F6"/>
    <w:rsid w:val="001A1F29"/>
    <w:rsid w:val="002701F5"/>
    <w:rsid w:val="00281FE4"/>
    <w:rsid w:val="00295CB5"/>
    <w:rsid w:val="002B6A24"/>
    <w:rsid w:val="002E790A"/>
    <w:rsid w:val="00303EF1"/>
    <w:rsid w:val="00305681"/>
    <w:rsid w:val="00333CD8"/>
    <w:rsid w:val="00335F6A"/>
    <w:rsid w:val="00361E0B"/>
    <w:rsid w:val="003679ED"/>
    <w:rsid w:val="00377646"/>
    <w:rsid w:val="003A70D6"/>
    <w:rsid w:val="003D0946"/>
    <w:rsid w:val="003F72B5"/>
    <w:rsid w:val="00412E27"/>
    <w:rsid w:val="00414F35"/>
    <w:rsid w:val="00416C4D"/>
    <w:rsid w:val="0042345A"/>
    <w:rsid w:val="0042610E"/>
    <w:rsid w:val="00440799"/>
    <w:rsid w:val="0046565A"/>
    <w:rsid w:val="0048509D"/>
    <w:rsid w:val="004B3C16"/>
    <w:rsid w:val="004E0FE7"/>
    <w:rsid w:val="004F42B1"/>
    <w:rsid w:val="00505312"/>
    <w:rsid w:val="00506C6B"/>
    <w:rsid w:val="00543791"/>
    <w:rsid w:val="00555176"/>
    <w:rsid w:val="0056363A"/>
    <w:rsid w:val="00584238"/>
    <w:rsid w:val="0058480A"/>
    <w:rsid w:val="005A15AC"/>
    <w:rsid w:val="005D3401"/>
    <w:rsid w:val="005E66D6"/>
    <w:rsid w:val="0060435E"/>
    <w:rsid w:val="00622344"/>
    <w:rsid w:val="00624508"/>
    <w:rsid w:val="00642F0A"/>
    <w:rsid w:val="00645709"/>
    <w:rsid w:val="00663E5A"/>
    <w:rsid w:val="006A33B2"/>
    <w:rsid w:val="006A3669"/>
    <w:rsid w:val="006A691C"/>
    <w:rsid w:val="006B2F1E"/>
    <w:rsid w:val="007123D3"/>
    <w:rsid w:val="0075475A"/>
    <w:rsid w:val="00773286"/>
    <w:rsid w:val="007D1BAB"/>
    <w:rsid w:val="00806009"/>
    <w:rsid w:val="008202FD"/>
    <w:rsid w:val="00835F1F"/>
    <w:rsid w:val="00843334"/>
    <w:rsid w:val="00844226"/>
    <w:rsid w:val="008446FF"/>
    <w:rsid w:val="00862403"/>
    <w:rsid w:val="008A2598"/>
    <w:rsid w:val="008B1C02"/>
    <w:rsid w:val="008D36FA"/>
    <w:rsid w:val="008F2E76"/>
    <w:rsid w:val="00945B4C"/>
    <w:rsid w:val="00981FAB"/>
    <w:rsid w:val="00987D3F"/>
    <w:rsid w:val="009B6586"/>
    <w:rsid w:val="009F628A"/>
    <w:rsid w:val="00A61B91"/>
    <w:rsid w:val="00A74FF7"/>
    <w:rsid w:val="00A874EC"/>
    <w:rsid w:val="00AE4EB6"/>
    <w:rsid w:val="00AF312A"/>
    <w:rsid w:val="00B03226"/>
    <w:rsid w:val="00B35D85"/>
    <w:rsid w:val="00B66F25"/>
    <w:rsid w:val="00B77DBA"/>
    <w:rsid w:val="00BA6D61"/>
    <w:rsid w:val="00BB5B02"/>
    <w:rsid w:val="00BC6377"/>
    <w:rsid w:val="00BD19B7"/>
    <w:rsid w:val="00C14D63"/>
    <w:rsid w:val="00CE22B2"/>
    <w:rsid w:val="00CE5292"/>
    <w:rsid w:val="00D0398C"/>
    <w:rsid w:val="00D306A5"/>
    <w:rsid w:val="00D5452F"/>
    <w:rsid w:val="00DE4E86"/>
    <w:rsid w:val="00E040E2"/>
    <w:rsid w:val="00E32331"/>
    <w:rsid w:val="00E429BC"/>
    <w:rsid w:val="00E6461C"/>
    <w:rsid w:val="00E7220F"/>
    <w:rsid w:val="00E9601F"/>
    <w:rsid w:val="00EB2DFF"/>
    <w:rsid w:val="00EE2A6A"/>
    <w:rsid w:val="00EF4142"/>
    <w:rsid w:val="00F20422"/>
    <w:rsid w:val="00F4460B"/>
    <w:rsid w:val="00F665D3"/>
    <w:rsid w:val="00FB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1FB502D-0ECA-4DFA-A0D3-7B048E28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33CD8"/>
    <w:pPr>
      <w:spacing w:after="0" w:line="240" w:lineRule="auto"/>
    </w:pPr>
    <w:rPr>
      <w:rFonts w:ascii="Arial" w:hAnsi="Arial"/>
      <w:noProof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E9601F"/>
    <w:pPr>
      <w:tabs>
        <w:tab w:val="center" w:pos="4536"/>
        <w:tab w:val="right" w:pos="9072"/>
      </w:tabs>
    </w:pPr>
    <w:rPr>
      <w:noProof w:val="0"/>
      <w:sz w:val="16"/>
      <w:szCs w:val="22"/>
      <w:lang w:eastAsia="en-US" w:bidi="en-US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9601F"/>
    <w:rPr>
      <w:rFonts w:ascii="Arial" w:hAnsi="Arial"/>
      <w:sz w:val="16"/>
      <w:lang w:bidi="en-US"/>
    </w:rPr>
  </w:style>
  <w:style w:type="paragraph" w:styleId="Fuzeile">
    <w:name w:val="footer"/>
    <w:basedOn w:val="Standard"/>
    <w:link w:val="FuzeileZchn"/>
    <w:uiPriority w:val="99"/>
    <w:rsid w:val="00E9601F"/>
    <w:pPr>
      <w:tabs>
        <w:tab w:val="center" w:pos="4536"/>
        <w:tab w:val="right" w:pos="9072"/>
      </w:tabs>
    </w:pPr>
    <w:rPr>
      <w:noProof w:val="0"/>
      <w:sz w:val="16"/>
      <w:szCs w:val="22"/>
      <w:lang w:eastAsia="en-US" w:bidi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E9601F"/>
    <w:rPr>
      <w:rFonts w:ascii="Arial" w:hAnsi="Arial"/>
      <w:sz w:val="16"/>
      <w:lang w:bidi="en-US"/>
    </w:rPr>
  </w:style>
  <w:style w:type="paragraph" w:customStyle="1" w:styleId="Subtitel">
    <w:name w:val="Subtitel"/>
    <w:basedOn w:val="Standard"/>
    <w:qFormat/>
    <w:rsid w:val="00E9601F"/>
    <w:pPr>
      <w:spacing w:after="210" w:line="210" w:lineRule="exact"/>
    </w:pPr>
    <w:rPr>
      <w:b/>
      <w:noProof w:val="0"/>
      <w:sz w:val="16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2CF1A962.dotm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BTF-USER</dc:creator>
  <cp:lastModifiedBy>Salkim Gabriel</cp:lastModifiedBy>
  <cp:revision>2</cp:revision>
  <dcterms:created xsi:type="dcterms:W3CDTF">2016-08-03T07:23:00Z</dcterms:created>
  <dcterms:modified xsi:type="dcterms:W3CDTF">2016-08-03T07:46:00Z</dcterms:modified>
</cp:coreProperties>
</file>