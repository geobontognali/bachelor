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33DBC" w14:textId="1036D9DD" w:rsidR="002E78DF" w:rsidRPr="002E78DF" w:rsidRDefault="002E78DF" w:rsidP="002E78DF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 w:rsidRPr="002E78DF">
        <w:rPr>
          <w:rFonts w:cs="LMRoman12-Regular"/>
          <w:sz w:val="24"/>
          <w:szCs w:val="24"/>
          <w:lang w:val="en-US"/>
        </w:rPr>
        <w:t xml:space="preserve">This bachelor’s thesis is about to develop a </w:t>
      </w:r>
      <w:r w:rsidR="00CB1DFB" w:rsidRPr="002E78DF">
        <w:rPr>
          <w:rFonts w:cs="LMRoman12-Regular"/>
          <w:sz w:val="24"/>
          <w:szCs w:val="24"/>
          <w:lang w:val="en-US"/>
        </w:rPr>
        <w:t>tool</w:t>
      </w:r>
      <w:r w:rsidR="00CB1DFB" w:rsidRPr="00CB1DFB">
        <w:rPr>
          <w:rFonts w:cs="LMRoman12-Regular"/>
          <w:color w:val="4472C4" w:themeColor="accent5"/>
          <w:sz w:val="24"/>
          <w:szCs w:val="24"/>
          <w:lang w:val="en-US"/>
        </w:rPr>
        <w:t>,</w:t>
      </w:r>
      <w:r w:rsidR="00CB1DFB">
        <w:rPr>
          <w:rFonts w:cs="LMRoman12-Regular"/>
          <w:sz w:val="24"/>
          <w:szCs w:val="24"/>
          <w:lang w:val="en-US"/>
        </w:rPr>
        <w:t xml:space="preserve"> which</w:t>
      </w:r>
      <w:r>
        <w:rPr>
          <w:rFonts w:cs="LMRoman12-Regular"/>
          <w:sz w:val="24"/>
          <w:szCs w:val="24"/>
          <w:lang w:val="en-US"/>
        </w:rPr>
        <w:t xml:space="preserve"> can analyze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>,</w:t>
      </w:r>
      <w:r>
        <w:rPr>
          <w:rFonts w:cs="LMRoman12-Regular"/>
          <w:sz w:val="24"/>
          <w:szCs w:val="24"/>
          <w:lang w:val="en-US"/>
        </w:rPr>
        <w:t xml:space="preserve"> respectively </w:t>
      </w:r>
      <w:r w:rsidRPr="002E78DF">
        <w:rPr>
          <w:rFonts w:cs="LMRoman12-Regular"/>
          <w:sz w:val="24"/>
          <w:szCs w:val="24"/>
          <w:lang w:val="en-US"/>
        </w:rPr>
        <w:t>optimize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 xml:space="preserve"> </w:t>
      </w:r>
      <w:r w:rsidRPr="002E78DF">
        <w:rPr>
          <w:rFonts w:cs="LMRoman12-Regular"/>
          <w:sz w:val="24"/>
          <w:szCs w:val="24"/>
          <w:lang w:val="en-US"/>
        </w:rPr>
        <w:t>propeller-engine-systems from light</w:t>
      </w:r>
      <w:r w:rsidR="00CB1DFB">
        <w:rPr>
          <w:rFonts w:cs="LMRoman12-Regular"/>
          <w:sz w:val="24"/>
          <w:szCs w:val="24"/>
          <w:lang w:val="en-US"/>
        </w:rPr>
        <w:t xml:space="preserve"> </w:t>
      </w:r>
      <w:r w:rsidR="004A3B3D">
        <w:rPr>
          <w:rFonts w:cs="LMRoman12-Regular"/>
          <w:sz w:val="24"/>
          <w:szCs w:val="24"/>
          <w:lang w:val="en-US"/>
        </w:rPr>
        <w:t>to ultralight aircraft</w:t>
      </w:r>
      <w:r w:rsidR="00470ECC">
        <w:rPr>
          <w:rFonts w:cs="LMRoman12-Regular"/>
          <w:sz w:val="24"/>
          <w:szCs w:val="24"/>
          <w:lang w:val="en-US"/>
        </w:rPr>
        <w:t>s</w:t>
      </w:r>
      <w:r w:rsidR="004A3B3D">
        <w:rPr>
          <w:rFonts w:cs="LMRoman12-Regular"/>
          <w:color w:val="4472C4" w:themeColor="accent5"/>
          <w:sz w:val="24"/>
          <w:szCs w:val="24"/>
          <w:lang w:val="en-US"/>
        </w:rPr>
        <w:t xml:space="preserve"> and from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 xml:space="preserve"> </w:t>
      </w:r>
      <w:proofErr w:type="spellStart"/>
      <w:r w:rsidR="00CB1DFB">
        <w:rPr>
          <w:rFonts w:cs="LMRoman12-Regular"/>
          <w:color w:val="4472C4" w:themeColor="accent5"/>
          <w:sz w:val="24"/>
          <w:szCs w:val="24"/>
          <w:lang w:val="en-US"/>
        </w:rPr>
        <w:t>paramotor</w:t>
      </w:r>
      <w:r w:rsidR="004A3B3D">
        <w:rPr>
          <w:rFonts w:cs="LMRoman12-Regular"/>
          <w:sz w:val="24"/>
          <w:szCs w:val="24"/>
          <w:lang w:val="en-US"/>
        </w:rPr>
        <w:t>s</w:t>
      </w:r>
      <w:proofErr w:type="spellEnd"/>
      <w:r w:rsidR="004A3B3D">
        <w:rPr>
          <w:rFonts w:cs="LMRoman12-Regular"/>
          <w:sz w:val="24"/>
          <w:szCs w:val="24"/>
          <w:lang w:val="en-US"/>
        </w:rPr>
        <w:t>.</w:t>
      </w:r>
    </w:p>
    <w:p w14:paraId="6C342AB6" w14:textId="6B0896C1" w:rsidR="002E78DF" w:rsidRPr="002E78DF" w:rsidRDefault="002E78DF" w:rsidP="002E78DF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 w:rsidRPr="002E78DF">
        <w:rPr>
          <w:rFonts w:cs="LMRoman12-Regular"/>
          <w:sz w:val="24"/>
          <w:szCs w:val="24"/>
          <w:lang w:val="en-US"/>
        </w:rPr>
        <w:t xml:space="preserve">The goal was to create a tool, which </w:t>
      </w:r>
      <w:r>
        <w:rPr>
          <w:rFonts w:cs="LMRoman12-Regular"/>
          <w:sz w:val="24"/>
          <w:szCs w:val="24"/>
          <w:lang w:val="en-US"/>
        </w:rPr>
        <w:t xml:space="preserve">provides further findings about </w:t>
      </w:r>
      <w:r w:rsidRPr="002E78DF">
        <w:rPr>
          <w:rFonts w:cs="LMRoman12-Regular"/>
          <w:sz w:val="24"/>
          <w:szCs w:val="24"/>
          <w:lang w:val="en-US"/>
        </w:rPr>
        <w:t>propeller</w:t>
      </w:r>
      <w:r w:rsidR="00470ECC">
        <w:rPr>
          <w:rFonts w:cs="LMRoman12-Regular"/>
          <w:sz w:val="24"/>
          <w:szCs w:val="24"/>
          <w:lang w:val="en-US"/>
        </w:rPr>
        <w:t>s</w:t>
      </w:r>
      <w:r w:rsidRPr="002E78DF">
        <w:rPr>
          <w:rFonts w:cs="LMRoman12-Regular"/>
          <w:sz w:val="24"/>
          <w:szCs w:val="24"/>
          <w:lang w:val="en-US"/>
        </w:rPr>
        <w:t xml:space="preserve"> and their application area. Therefo</w:t>
      </w:r>
      <w:r>
        <w:rPr>
          <w:rFonts w:cs="LMRoman12-Regular"/>
          <w:sz w:val="24"/>
          <w:szCs w:val="24"/>
          <w:lang w:val="en-US"/>
        </w:rPr>
        <w:t>re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>,</w:t>
      </w:r>
      <w:r>
        <w:rPr>
          <w:rFonts w:cs="LMRoman12-Regular"/>
          <w:sz w:val="24"/>
          <w:szCs w:val="24"/>
          <w:lang w:val="en-US"/>
        </w:rPr>
        <w:t xml:space="preserve"> the given propeller geometry </w:t>
      </w:r>
      <w:r w:rsidRPr="002E78DF">
        <w:rPr>
          <w:rFonts w:cs="LMRoman12-Regular"/>
          <w:sz w:val="24"/>
          <w:szCs w:val="24"/>
          <w:lang w:val="en-US"/>
        </w:rPr>
        <w:t>information from a CAD program is loaded</w:t>
      </w:r>
      <w:r>
        <w:rPr>
          <w:rFonts w:cs="LMRoman12-Regular"/>
          <w:sz w:val="24"/>
          <w:szCs w:val="24"/>
          <w:lang w:val="en-US"/>
        </w:rPr>
        <w:t xml:space="preserve"> and analyzed in the tool. 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>There can also be made</w:t>
      </w:r>
      <w:r>
        <w:rPr>
          <w:rFonts w:cs="LMRoman12-Regular"/>
          <w:sz w:val="24"/>
          <w:szCs w:val="24"/>
          <w:lang w:val="en-US"/>
        </w:rPr>
        <w:t xml:space="preserve"> </w:t>
      </w:r>
      <w:r w:rsidRPr="002E78DF">
        <w:rPr>
          <w:rFonts w:cs="LMRoman12-Regular"/>
          <w:sz w:val="24"/>
          <w:szCs w:val="24"/>
          <w:lang w:val="en-US"/>
        </w:rPr>
        <w:t>optionally geometry changes, substa</w:t>
      </w:r>
      <w:r>
        <w:rPr>
          <w:rFonts w:cs="LMRoman12-Regular"/>
          <w:sz w:val="24"/>
          <w:szCs w:val="24"/>
          <w:lang w:val="en-US"/>
        </w:rPr>
        <w:t>ntially changes</w:t>
      </w:r>
      <w:r w:rsidR="00CB1DFB">
        <w:rPr>
          <w:rFonts w:cs="LMRoman12-Regular"/>
          <w:sz w:val="24"/>
          <w:szCs w:val="24"/>
          <w:lang w:val="en-US"/>
        </w:rPr>
        <w:t xml:space="preserve"> 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>made</w:t>
      </w:r>
      <w:r>
        <w:rPr>
          <w:rFonts w:cs="LMRoman12-Regular"/>
          <w:sz w:val="24"/>
          <w:szCs w:val="24"/>
          <w:lang w:val="en-US"/>
        </w:rPr>
        <w:t xml:space="preserve"> to the twist of </w:t>
      </w:r>
      <w:r w:rsidRPr="002E78DF">
        <w:rPr>
          <w:rFonts w:cs="LMRoman12-Regular"/>
          <w:sz w:val="24"/>
          <w:szCs w:val="24"/>
          <w:lang w:val="en-US"/>
        </w:rPr>
        <w:t>the propeller. Subsequently, the rotor system c</w:t>
      </w:r>
      <w:r>
        <w:rPr>
          <w:rFonts w:cs="LMRoman12-Regular"/>
          <w:sz w:val="24"/>
          <w:szCs w:val="24"/>
          <w:lang w:val="en-US"/>
        </w:rPr>
        <w:t xml:space="preserve">an be designed and optimized by </w:t>
      </w:r>
      <w:r w:rsidRPr="002E78DF">
        <w:rPr>
          <w:rFonts w:cs="LMRoman12-Regular"/>
          <w:sz w:val="24"/>
          <w:szCs w:val="24"/>
          <w:lang w:val="en-US"/>
        </w:rPr>
        <w:t xml:space="preserve">calculation and graphical representation of </w:t>
      </w:r>
      <w:r w:rsidR="00CB1DFB">
        <w:rPr>
          <w:rFonts w:cs="LMRoman12-Regular"/>
          <w:color w:val="4472C4" w:themeColor="accent5"/>
          <w:sz w:val="24"/>
          <w:szCs w:val="24"/>
          <w:lang w:val="en-US"/>
        </w:rPr>
        <w:t xml:space="preserve">the </w:t>
      </w:r>
      <w:r w:rsidRPr="002E78DF">
        <w:rPr>
          <w:rFonts w:cs="LMRoman12-Regular"/>
          <w:sz w:val="24"/>
          <w:szCs w:val="24"/>
          <w:lang w:val="en-US"/>
        </w:rPr>
        <w:t>results for different flight situations.</w:t>
      </w:r>
    </w:p>
    <w:p w14:paraId="28578B05" w14:textId="51D6960B" w:rsidR="002E78DF" w:rsidRPr="002E78DF" w:rsidRDefault="002E78DF" w:rsidP="002E78DF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 w:rsidRPr="002E78DF">
        <w:rPr>
          <w:rFonts w:cs="LMRoman12-Regular"/>
          <w:sz w:val="24"/>
          <w:szCs w:val="24"/>
          <w:lang w:val="en-US"/>
        </w:rPr>
        <w:t>The main topic of the work was the implementa</w:t>
      </w:r>
      <w:r>
        <w:rPr>
          <w:rFonts w:cs="LMRoman12-Regular"/>
          <w:sz w:val="24"/>
          <w:szCs w:val="24"/>
          <w:lang w:val="en-US"/>
        </w:rPr>
        <w:t xml:space="preserve">tion of the propeller’s theory, </w:t>
      </w:r>
      <w:r w:rsidRPr="002E78DF">
        <w:rPr>
          <w:rFonts w:cs="LMRoman12-Regular"/>
          <w:sz w:val="24"/>
          <w:szCs w:val="24"/>
          <w:lang w:val="en-US"/>
        </w:rPr>
        <w:t>which is on the one hand the blade element t</w:t>
      </w:r>
      <w:r>
        <w:rPr>
          <w:rFonts w:cs="LMRoman12-Regular"/>
          <w:sz w:val="24"/>
          <w:szCs w:val="24"/>
          <w:lang w:val="en-US"/>
        </w:rPr>
        <w:t xml:space="preserve">heory and on the other hand the </w:t>
      </w:r>
      <w:r w:rsidRPr="002E78DF">
        <w:rPr>
          <w:rFonts w:cs="LMRoman12-Regular"/>
          <w:sz w:val="24"/>
          <w:szCs w:val="24"/>
          <w:lang w:val="en-US"/>
        </w:rPr>
        <w:t>momentum theory</w:t>
      </w:r>
      <w:r w:rsidR="00470ECC">
        <w:rPr>
          <w:rFonts w:cs="LMRoman12-Regular"/>
          <w:color w:val="4472C4" w:themeColor="accent5"/>
          <w:sz w:val="24"/>
          <w:szCs w:val="24"/>
          <w:lang w:val="en-US"/>
        </w:rPr>
        <w:t xml:space="preserve"> as well as</w:t>
      </w:r>
      <w:r w:rsidRPr="002E78DF">
        <w:rPr>
          <w:rFonts w:cs="LMRoman12-Regular"/>
          <w:sz w:val="24"/>
          <w:szCs w:val="24"/>
          <w:lang w:val="en-US"/>
        </w:rPr>
        <w:t xml:space="preserve"> the inclusion of an auxiliary </w:t>
      </w:r>
      <w:r w:rsidR="00CB1DFB" w:rsidRPr="002E78DF">
        <w:rPr>
          <w:rFonts w:cs="LMRoman12-Regular"/>
          <w:sz w:val="24"/>
          <w:szCs w:val="24"/>
          <w:lang w:val="en-US"/>
        </w:rPr>
        <w:t>tool</w:t>
      </w:r>
      <w:r w:rsidR="00CB1DFB" w:rsidRPr="00CB1DFB">
        <w:rPr>
          <w:rFonts w:cs="LMRoman12-Regular"/>
          <w:color w:val="4472C4" w:themeColor="accent5"/>
          <w:sz w:val="24"/>
          <w:szCs w:val="24"/>
          <w:lang w:val="en-US"/>
        </w:rPr>
        <w:t>, which</w:t>
      </w:r>
      <w:r>
        <w:rPr>
          <w:rFonts w:cs="LMRoman12-Regular"/>
          <w:sz w:val="24"/>
          <w:szCs w:val="24"/>
          <w:lang w:val="en-US"/>
        </w:rPr>
        <w:t xml:space="preserve"> provides necessary </w:t>
      </w:r>
      <w:r w:rsidRPr="002E78DF">
        <w:rPr>
          <w:rFonts w:cs="LMRoman12-Regular"/>
          <w:sz w:val="24"/>
          <w:szCs w:val="24"/>
          <w:lang w:val="en-US"/>
        </w:rPr>
        <w:t>coefficients for the propeller calculation. Th</w:t>
      </w:r>
      <w:r>
        <w:rPr>
          <w:rFonts w:cs="LMRoman12-Regular"/>
          <w:sz w:val="24"/>
          <w:szCs w:val="24"/>
          <w:lang w:val="en-US"/>
        </w:rPr>
        <w:t xml:space="preserve">is allows the user to calculate </w:t>
      </w:r>
      <w:r w:rsidRPr="002E78DF">
        <w:rPr>
          <w:rFonts w:cs="LMRoman12-Regular"/>
          <w:sz w:val="24"/>
          <w:szCs w:val="24"/>
          <w:lang w:val="en-US"/>
        </w:rPr>
        <w:t>and t</w:t>
      </w:r>
      <w:bookmarkStart w:id="0" w:name="_GoBack"/>
      <w:bookmarkEnd w:id="0"/>
      <w:r w:rsidRPr="002E78DF">
        <w:rPr>
          <w:rFonts w:cs="LMRoman12-Regular"/>
          <w:sz w:val="24"/>
          <w:szCs w:val="24"/>
          <w:lang w:val="en-US"/>
        </w:rPr>
        <w:t>o perform analysis of thrust, torque and other val</w:t>
      </w:r>
      <w:r>
        <w:rPr>
          <w:rFonts w:cs="LMRoman12-Regular"/>
          <w:sz w:val="24"/>
          <w:szCs w:val="24"/>
          <w:lang w:val="en-US"/>
        </w:rPr>
        <w:t xml:space="preserve">ues of a propeller in different </w:t>
      </w:r>
      <w:r w:rsidRPr="002E78DF">
        <w:rPr>
          <w:rFonts w:cs="LMRoman12-Regular"/>
          <w:sz w:val="24"/>
          <w:szCs w:val="24"/>
          <w:lang w:val="en-US"/>
        </w:rPr>
        <w:t xml:space="preserve">flight situations. Specifically, the tool was implemented with </w:t>
      </w:r>
      <w:proofErr w:type="spellStart"/>
      <w:r w:rsidRPr="002E78DF">
        <w:rPr>
          <w:rFonts w:cs="LMRoman12-Regular"/>
          <w:sz w:val="24"/>
          <w:szCs w:val="24"/>
          <w:lang w:val="en-US"/>
        </w:rPr>
        <w:t>Matla</w:t>
      </w:r>
      <w:r>
        <w:rPr>
          <w:rFonts w:cs="LMRoman12-Regular"/>
          <w:sz w:val="24"/>
          <w:szCs w:val="24"/>
          <w:lang w:val="en-US"/>
        </w:rPr>
        <w:t>b</w:t>
      </w:r>
      <w:proofErr w:type="spellEnd"/>
      <w:r>
        <w:rPr>
          <w:rFonts w:cs="LMRoman12-Regular"/>
          <w:sz w:val="24"/>
          <w:szCs w:val="24"/>
          <w:lang w:val="en-US"/>
        </w:rPr>
        <w:t xml:space="preserve"> and </w:t>
      </w:r>
      <w:r w:rsidRPr="002E78DF">
        <w:rPr>
          <w:rFonts w:cs="LMRoman12-Regular"/>
          <w:sz w:val="24"/>
          <w:szCs w:val="24"/>
          <w:lang w:val="en-US"/>
        </w:rPr>
        <w:t>Python.</w:t>
      </w:r>
    </w:p>
    <w:p w14:paraId="417CFEE1" w14:textId="77777777" w:rsidR="00CB1DFB" w:rsidRPr="002E78DF" w:rsidRDefault="00CB1DFB" w:rsidP="002E78DF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  <w:lang w:val="en-US"/>
        </w:rPr>
      </w:pPr>
      <w:r>
        <w:rPr>
          <w:rFonts w:cs="LMRoman12-Regular"/>
          <w:color w:val="4472C4" w:themeColor="accent5"/>
          <w:sz w:val="24"/>
          <w:szCs w:val="24"/>
          <w:lang w:val="en-US"/>
        </w:rPr>
        <w:t>There was also carried out verification</w:t>
      </w:r>
      <w:r w:rsidR="002E78DF" w:rsidRPr="002E78DF">
        <w:rPr>
          <w:rFonts w:cs="LMRoman12-Regular"/>
          <w:sz w:val="24"/>
          <w:szCs w:val="24"/>
          <w:lang w:val="en-US"/>
        </w:rPr>
        <w:t xml:space="preserve"> with measurements of He</w:t>
      </w:r>
      <w:r>
        <w:rPr>
          <w:rFonts w:cs="LMRoman12-Regular"/>
          <w:sz w:val="24"/>
          <w:szCs w:val="24"/>
          <w:lang w:val="en-US"/>
        </w:rPr>
        <w:t>lix Carbon GmbH</w:t>
      </w:r>
      <w:r w:rsidRPr="00CB1DFB">
        <w:rPr>
          <w:rFonts w:cs="LMRoman12-Regular"/>
          <w:color w:val="4472C4" w:themeColor="accent5"/>
          <w:sz w:val="24"/>
          <w:szCs w:val="24"/>
          <w:lang w:val="en-US"/>
        </w:rPr>
        <w:t>,</w:t>
      </w:r>
      <w:r>
        <w:rPr>
          <w:rFonts w:cs="LMRoman12-Regular"/>
          <w:sz w:val="24"/>
          <w:szCs w:val="24"/>
          <w:lang w:val="en-US"/>
        </w:rPr>
        <w:t xml:space="preserve"> </w:t>
      </w:r>
      <w:r w:rsidR="002E78DF" w:rsidRPr="002E78DF">
        <w:rPr>
          <w:rFonts w:cs="LMRoman12-Regular"/>
          <w:sz w:val="24"/>
          <w:szCs w:val="24"/>
          <w:lang w:val="en-US"/>
        </w:rPr>
        <w:t>which gave evidence on the accuracy of the calculation.</w:t>
      </w:r>
      <w:r w:rsidR="002E78DF">
        <w:rPr>
          <w:rFonts w:cs="LMRoman12-Regular"/>
          <w:sz w:val="24"/>
          <w:szCs w:val="24"/>
          <w:lang w:val="en-US"/>
        </w:rPr>
        <w:t xml:space="preserve"> Some examples for optimization </w:t>
      </w:r>
      <w:r w:rsidR="002E78DF" w:rsidRPr="002E78DF">
        <w:rPr>
          <w:rFonts w:cs="LMRoman12-Regular"/>
          <w:sz w:val="24"/>
          <w:szCs w:val="24"/>
          <w:lang w:val="en-US"/>
        </w:rPr>
        <w:t xml:space="preserve">and analysis were </w:t>
      </w:r>
      <w:r w:rsidRPr="00CB1DFB">
        <w:rPr>
          <w:rFonts w:cs="LMRoman12-Regular"/>
          <w:color w:val="4472C4" w:themeColor="accent5"/>
          <w:sz w:val="24"/>
          <w:szCs w:val="24"/>
          <w:lang w:val="en-US"/>
        </w:rPr>
        <w:t>explained</w:t>
      </w:r>
      <w:r w:rsidR="002E78DF" w:rsidRPr="002E78DF">
        <w:rPr>
          <w:rFonts w:cs="LMRoman12-Regular"/>
          <w:sz w:val="24"/>
          <w:szCs w:val="24"/>
          <w:lang w:val="en-US"/>
        </w:rPr>
        <w:t xml:space="preserve"> in order to highlight possible applications.</w:t>
      </w:r>
    </w:p>
    <w:p w14:paraId="734AE330" w14:textId="77777777" w:rsidR="002E78DF" w:rsidRPr="002E78DF" w:rsidRDefault="002E78DF" w:rsidP="002E78DF">
      <w:pPr>
        <w:rPr>
          <w:rFonts w:cs="LMRoman12-Regular"/>
          <w:sz w:val="24"/>
          <w:szCs w:val="24"/>
          <w:lang w:val="en-US"/>
        </w:rPr>
      </w:pPr>
    </w:p>
    <w:p w14:paraId="1AFAA665" w14:textId="77777777" w:rsidR="002E78DF" w:rsidRPr="002E78DF" w:rsidRDefault="002E78DF" w:rsidP="002E78DF">
      <w:pPr>
        <w:rPr>
          <w:rFonts w:cs="LMRoman12-Regular"/>
          <w:sz w:val="24"/>
          <w:szCs w:val="24"/>
          <w:lang w:val="en-US"/>
        </w:rPr>
      </w:pPr>
    </w:p>
    <w:p w14:paraId="5A6AD662" w14:textId="77777777" w:rsidR="004A3B3D" w:rsidRPr="004A3B3D" w:rsidRDefault="002E78DF" w:rsidP="004A3B3D">
      <w:pPr>
        <w:autoSpaceDE w:val="0"/>
        <w:autoSpaceDN w:val="0"/>
        <w:adjustRightInd w:val="0"/>
        <w:spacing w:after="0" w:line="240" w:lineRule="auto"/>
        <w:rPr>
          <w:rFonts w:cs="LMRoman12-Regular"/>
          <w:color w:val="70AD47" w:themeColor="accent6"/>
          <w:sz w:val="24"/>
          <w:szCs w:val="24"/>
        </w:rPr>
      </w:pPr>
      <w:r w:rsidRPr="002E78DF">
        <w:rPr>
          <w:rFonts w:cs="LMRoman12-Regular"/>
          <w:sz w:val="24"/>
          <w:szCs w:val="24"/>
        </w:rPr>
        <w:t xml:space="preserve">In dieser </w:t>
      </w:r>
      <w:r w:rsidR="00CB1DFB">
        <w:rPr>
          <w:rFonts w:cs="LMRoman12-Regular"/>
          <w:color w:val="70AD47" w:themeColor="accent6"/>
          <w:sz w:val="24"/>
          <w:szCs w:val="24"/>
        </w:rPr>
        <w:t>Bachelorarbeit</w:t>
      </w:r>
      <w:r w:rsidRPr="002E78DF">
        <w:rPr>
          <w:rFonts w:cs="LMRoman12-Regular"/>
          <w:sz w:val="24"/>
          <w:szCs w:val="24"/>
        </w:rPr>
        <w:t xml:space="preserve"> geht es </w:t>
      </w:r>
      <w:r w:rsidR="00CB1DFB">
        <w:rPr>
          <w:rFonts w:cs="LMRoman12-Regular"/>
          <w:color w:val="70AD47" w:themeColor="accent6"/>
          <w:sz w:val="24"/>
          <w:szCs w:val="24"/>
        </w:rPr>
        <w:t>darum</w:t>
      </w:r>
      <w:r w:rsidRPr="002E78DF">
        <w:rPr>
          <w:rFonts w:cs="LMRoman12-Regular"/>
          <w:sz w:val="24"/>
          <w:szCs w:val="24"/>
        </w:rPr>
        <w:t xml:space="preserve"> ein Werkzeug/Too</w:t>
      </w:r>
      <w:r>
        <w:rPr>
          <w:rFonts w:cs="LMRoman12-Regular"/>
          <w:sz w:val="24"/>
          <w:szCs w:val="24"/>
        </w:rPr>
        <w:t xml:space="preserve">l zu entwickeln, </w:t>
      </w:r>
      <w:r w:rsidR="004A3B3D" w:rsidRPr="004A3B3D">
        <w:rPr>
          <w:rFonts w:cs="LMRoman12-Regular"/>
          <w:color w:val="70AD47" w:themeColor="accent6"/>
          <w:sz w:val="24"/>
          <w:szCs w:val="24"/>
        </w:rPr>
        <w:t>das Propeller-</w:t>
      </w:r>
    </w:p>
    <w:p w14:paraId="4FAF5886" w14:textId="77777777" w:rsidR="004A3B3D" w:rsidRPr="004A3B3D" w:rsidRDefault="004A3B3D" w:rsidP="004A3B3D">
      <w:pPr>
        <w:autoSpaceDE w:val="0"/>
        <w:autoSpaceDN w:val="0"/>
        <w:adjustRightInd w:val="0"/>
        <w:spacing w:after="0" w:line="240" w:lineRule="auto"/>
        <w:rPr>
          <w:rFonts w:cs="LMRoman12-Regular"/>
          <w:color w:val="70AD47" w:themeColor="accent6"/>
          <w:sz w:val="24"/>
          <w:szCs w:val="24"/>
        </w:rPr>
      </w:pPr>
      <w:r w:rsidRPr="004A3B3D">
        <w:rPr>
          <w:rFonts w:cs="LMRoman12-Regular"/>
          <w:color w:val="70AD47" w:themeColor="accent6"/>
          <w:sz w:val="24"/>
          <w:szCs w:val="24"/>
        </w:rPr>
        <w:t>Motor-Systeme von Leicht- bis Ultraleichtflugzeugen, sowie von Motorschirmen</w:t>
      </w:r>
    </w:p>
    <w:p w14:paraId="1CCE3135" w14:textId="054CDAA2" w:rsidR="002E78DF" w:rsidRPr="002E78DF" w:rsidRDefault="004A3B3D" w:rsidP="004A3B3D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4A3B3D">
        <w:rPr>
          <w:rFonts w:cs="LMRoman12-Regular"/>
          <w:color w:val="70AD47" w:themeColor="accent6"/>
          <w:sz w:val="24"/>
          <w:szCs w:val="24"/>
        </w:rPr>
        <w:t>analys</w:t>
      </w:r>
      <w:r>
        <w:rPr>
          <w:rFonts w:cs="LMRoman12-Regular"/>
          <w:color w:val="70AD47" w:themeColor="accent6"/>
          <w:sz w:val="24"/>
          <w:szCs w:val="24"/>
        </w:rPr>
        <w:t>ieren bzw. optimieren kann</w:t>
      </w:r>
      <w:r w:rsidR="002E78DF" w:rsidRPr="002E78DF">
        <w:rPr>
          <w:rFonts w:cs="LMRoman12-Regular"/>
          <w:sz w:val="24"/>
          <w:szCs w:val="24"/>
        </w:rPr>
        <w:t>. Das</w:t>
      </w:r>
      <w:r w:rsidR="002E78DF">
        <w:rPr>
          <w:rFonts w:cs="LMRoman12-Regular"/>
          <w:sz w:val="24"/>
          <w:szCs w:val="24"/>
        </w:rPr>
        <w:t xml:space="preserve"> </w:t>
      </w:r>
      <w:r w:rsidR="002E78DF" w:rsidRPr="002E78DF">
        <w:rPr>
          <w:rFonts w:cs="LMRoman12-Regular"/>
          <w:sz w:val="24"/>
          <w:szCs w:val="24"/>
        </w:rPr>
        <w:t>Werkzeug s</w:t>
      </w:r>
      <w:r w:rsidR="002E78DF">
        <w:rPr>
          <w:rFonts w:cs="LMRoman12-Regular"/>
          <w:sz w:val="24"/>
          <w:szCs w:val="24"/>
        </w:rPr>
        <w:t xml:space="preserve">oll weiterführende Erkenntnisse </w:t>
      </w:r>
      <w:r w:rsidR="002E78DF" w:rsidRPr="002E78DF">
        <w:rPr>
          <w:rFonts w:cs="LMRoman12-Regular"/>
          <w:sz w:val="24"/>
          <w:szCs w:val="24"/>
        </w:rPr>
        <w:t>über Propeller und deren Einsatzbereich zur Verfügung stellen. Daz</w:t>
      </w:r>
      <w:r w:rsidR="002E78DF">
        <w:rPr>
          <w:rFonts w:cs="LMRoman12-Regular"/>
          <w:sz w:val="24"/>
          <w:szCs w:val="24"/>
        </w:rPr>
        <w:t xml:space="preserve">u werden Geometrieinformationen </w:t>
      </w:r>
      <w:r w:rsidR="002E78DF" w:rsidRPr="002E78DF">
        <w:rPr>
          <w:rFonts w:cs="LMRoman12-Regular"/>
          <w:sz w:val="24"/>
          <w:szCs w:val="24"/>
        </w:rPr>
        <w:t>des Propellers von ein</w:t>
      </w:r>
      <w:r w:rsidR="002E78DF">
        <w:rPr>
          <w:rFonts w:cs="LMRoman12-Regular"/>
          <w:sz w:val="24"/>
          <w:szCs w:val="24"/>
        </w:rPr>
        <w:t xml:space="preserve">em CAD-Programm </w:t>
      </w:r>
      <w:r w:rsidR="00CB1DFB">
        <w:rPr>
          <w:rFonts w:cs="LMRoman12-Regular"/>
          <w:color w:val="70AD47" w:themeColor="accent6"/>
          <w:sz w:val="24"/>
          <w:szCs w:val="24"/>
        </w:rPr>
        <w:t>ins</w:t>
      </w:r>
      <w:r w:rsidR="002E78DF">
        <w:rPr>
          <w:rFonts w:cs="LMRoman12-Regular"/>
          <w:sz w:val="24"/>
          <w:szCs w:val="24"/>
        </w:rPr>
        <w:t xml:space="preserve"> Werkzeug </w:t>
      </w:r>
      <w:r w:rsidR="002E78DF" w:rsidRPr="002E78DF">
        <w:rPr>
          <w:rFonts w:cs="LMRoman12-Regular"/>
          <w:sz w:val="24"/>
          <w:szCs w:val="24"/>
        </w:rPr>
        <w:t xml:space="preserve">geladen und ausgewertet. </w:t>
      </w:r>
      <w:r w:rsidR="00CB1DFB">
        <w:rPr>
          <w:rFonts w:cs="LMRoman12-Regular"/>
          <w:color w:val="70AD47" w:themeColor="accent6"/>
          <w:sz w:val="24"/>
          <w:szCs w:val="24"/>
        </w:rPr>
        <w:t>Gegebenenfalls</w:t>
      </w:r>
      <w:r w:rsidR="002E78DF" w:rsidRPr="002E78DF">
        <w:rPr>
          <w:rFonts w:cs="LMRoman12-Regular"/>
          <w:sz w:val="24"/>
          <w:szCs w:val="24"/>
        </w:rPr>
        <w:t xml:space="preserve"> können </w:t>
      </w:r>
      <w:r w:rsidR="00CB1DFB">
        <w:rPr>
          <w:rFonts w:cs="LMRoman12-Regular"/>
          <w:color w:val="70AD47" w:themeColor="accent6"/>
          <w:sz w:val="24"/>
          <w:szCs w:val="24"/>
        </w:rPr>
        <w:t>auch</w:t>
      </w:r>
      <w:r w:rsidR="002E78DF">
        <w:rPr>
          <w:rFonts w:cs="LMRoman12-Regular"/>
          <w:sz w:val="24"/>
          <w:szCs w:val="24"/>
        </w:rPr>
        <w:t xml:space="preserve"> Geometrieänderungen, </w:t>
      </w:r>
      <w:proofErr w:type="gramStart"/>
      <w:r w:rsidR="002E78DF">
        <w:rPr>
          <w:rFonts w:cs="LMRoman12-Regular"/>
          <w:sz w:val="24"/>
          <w:szCs w:val="24"/>
        </w:rPr>
        <w:t>im</w:t>
      </w:r>
      <w:proofErr w:type="gramEnd"/>
      <w:r w:rsidR="002E78DF">
        <w:rPr>
          <w:rFonts w:cs="LMRoman12-Regular"/>
          <w:sz w:val="24"/>
          <w:szCs w:val="24"/>
        </w:rPr>
        <w:t xml:space="preserve"> </w:t>
      </w:r>
      <w:r>
        <w:rPr>
          <w:rFonts w:cs="LMRoman12-Regular"/>
          <w:color w:val="70AD47" w:themeColor="accent6"/>
          <w:sz w:val="24"/>
          <w:szCs w:val="24"/>
        </w:rPr>
        <w:t>W</w:t>
      </w:r>
      <w:r w:rsidR="002E78DF" w:rsidRPr="00CB1DFB">
        <w:rPr>
          <w:rFonts w:cs="LMRoman12-Regular"/>
          <w:color w:val="70AD47" w:themeColor="accent6"/>
          <w:sz w:val="24"/>
          <w:szCs w:val="24"/>
        </w:rPr>
        <w:t>esentlichen</w:t>
      </w:r>
      <w:r w:rsidR="002E78DF" w:rsidRPr="002E78DF">
        <w:rPr>
          <w:rFonts w:cs="LMRoman12-Regular"/>
          <w:sz w:val="24"/>
          <w:szCs w:val="24"/>
        </w:rPr>
        <w:t xml:space="preserve"> Änderungen an der Verdrillung des Propelle</w:t>
      </w:r>
      <w:r w:rsidR="002E78DF">
        <w:rPr>
          <w:rFonts w:cs="LMRoman12-Regular"/>
          <w:sz w:val="24"/>
          <w:szCs w:val="24"/>
        </w:rPr>
        <w:t xml:space="preserve">rs, vorgenommen werden. </w:t>
      </w:r>
      <w:r w:rsidR="002E78DF" w:rsidRPr="002E78DF">
        <w:rPr>
          <w:rFonts w:cs="LMRoman12-Regular"/>
          <w:sz w:val="24"/>
          <w:szCs w:val="24"/>
        </w:rPr>
        <w:t>Anschliessend kann das Rotorsystem durch Berech</w:t>
      </w:r>
      <w:r w:rsidR="002E78DF">
        <w:rPr>
          <w:rFonts w:cs="LMRoman12-Regular"/>
          <w:sz w:val="24"/>
          <w:szCs w:val="24"/>
        </w:rPr>
        <w:t xml:space="preserve">nung und graphische Darstellung </w:t>
      </w:r>
      <w:r w:rsidR="002E78DF" w:rsidRPr="002E78DF">
        <w:rPr>
          <w:rFonts w:cs="LMRoman12-Regular"/>
          <w:sz w:val="24"/>
          <w:szCs w:val="24"/>
        </w:rPr>
        <w:t>der Ergebnisse für verschiedene Flugsitua</w:t>
      </w:r>
      <w:r w:rsidR="002E78DF">
        <w:rPr>
          <w:rFonts w:cs="LMRoman12-Regular"/>
          <w:sz w:val="24"/>
          <w:szCs w:val="24"/>
        </w:rPr>
        <w:t xml:space="preserve">tionen ausgelegt bzw. optimiert </w:t>
      </w:r>
      <w:r w:rsidR="002E78DF" w:rsidRPr="002E78DF">
        <w:rPr>
          <w:rFonts w:cs="LMRoman12-Regular"/>
          <w:sz w:val="24"/>
          <w:szCs w:val="24"/>
        </w:rPr>
        <w:t>werden.</w:t>
      </w:r>
    </w:p>
    <w:p w14:paraId="2D4280CB" w14:textId="11CDA108" w:rsidR="002E78DF" w:rsidRPr="002E78DF" w:rsidRDefault="002E78DF" w:rsidP="002E78DF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2E78DF">
        <w:rPr>
          <w:rFonts w:cs="LMRoman12-Regular"/>
          <w:sz w:val="24"/>
          <w:szCs w:val="24"/>
        </w:rPr>
        <w:t>Im Zentrum der Arbeit stand das Implementieren der Propellertheorie, wel</w:t>
      </w:r>
      <w:r>
        <w:rPr>
          <w:rFonts w:cs="LMRoman12-Regular"/>
          <w:sz w:val="24"/>
          <w:szCs w:val="24"/>
        </w:rPr>
        <w:t xml:space="preserve">che </w:t>
      </w:r>
      <w:r w:rsidRPr="002E78DF">
        <w:rPr>
          <w:rFonts w:cs="LMRoman12-Regular"/>
          <w:sz w:val="24"/>
          <w:szCs w:val="24"/>
        </w:rPr>
        <w:t>einerseits die Blade Element Theorie und an</w:t>
      </w:r>
      <w:r>
        <w:rPr>
          <w:rFonts w:cs="LMRoman12-Regular"/>
          <w:sz w:val="24"/>
          <w:szCs w:val="24"/>
        </w:rPr>
        <w:t xml:space="preserve">dererseits die </w:t>
      </w:r>
      <w:proofErr w:type="spellStart"/>
      <w:r>
        <w:rPr>
          <w:rFonts w:cs="LMRoman12-Regular"/>
          <w:sz w:val="24"/>
          <w:szCs w:val="24"/>
        </w:rPr>
        <w:t>Momentum</w:t>
      </w:r>
      <w:proofErr w:type="spellEnd"/>
      <w:r>
        <w:rPr>
          <w:rFonts w:cs="LMRoman12-Regular"/>
          <w:sz w:val="24"/>
          <w:szCs w:val="24"/>
        </w:rPr>
        <w:t xml:space="preserve"> Theorie </w:t>
      </w:r>
      <w:r w:rsidRPr="002E78DF">
        <w:rPr>
          <w:rFonts w:cs="LMRoman12-Regular"/>
          <w:sz w:val="24"/>
          <w:szCs w:val="24"/>
        </w:rPr>
        <w:t>beinhaltet</w:t>
      </w:r>
      <w:r w:rsidR="0024311D">
        <w:rPr>
          <w:rFonts w:cs="LMRoman12-Regular"/>
          <w:color w:val="70AD47" w:themeColor="accent6"/>
          <w:sz w:val="24"/>
          <w:szCs w:val="24"/>
        </w:rPr>
        <w:t>,</w:t>
      </w:r>
      <w:r w:rsidRPr="002E78DF">
        <w:rPr>
          <w:rFonts w:cs="LMRoman12-Regular"/>
          <w:sz w:val="24"/>
          <w:szCs w:val="24"/>
        </w:rPr>
        <w:t xml:space="preserve"> sowie das Einbinden eines Hilfsmittels, w</w:t>
      </w:r>
      <w:r w:rsidR="0024311D">
        <w:rPr>
          <w:rFonts w:cs="LMRoman12-Regular"/>
          <w:sz w:val="24"/>
          <w:szCs w:val="24"/>
        </w:rPr>
        <w:t>elches notwendige Koeffizienten</w:t>
      </w:r>
      <w:r>
        <w:rPr>
          <w:rFonts w:cs="LMRoman12-Regular"/>
          <w:sz w:val="24"/>
          <w:szCs w:val="24"/>
        </w:rPr>
        <w:t xml:space="preserve"> </w:t>
      </w:r>
      <w:r w:rsidRPr="002E78DF">
        <w:rPr>
          <w:rFonts w:cs="LMRoman12-Regular"/>
          <w:sz w:val="24"/>
          <w:szCs w:val="24"/>
        </w:rPr>
        <w:t>zur Propellerberechnung liefert. Somit ermö</w:t>
      </w:r>
      <w:r>
        <w:rPr>
          <w:rFonts w:cs="LMRoman12-Regular"/>
          <w:sz w:val="24"/>
          <w:szCs w:val="24"/>
        </w:rPr>
        <w:t xml:space="preserve">glicht das Werkzeug dem Benutzer </w:t>
      </w:r>
      <w:r w:rsidRPr="002E78DF">
        <w:rPr>
          <w:rFonts w:cs="LMRoman12-Regular"/>
          <w:sz w:val="24"/>
          <w:szCs w:val="24"/>
        </w:rPr>
        <w:t>Schub, Drehmoment und weitere Grössen eines Propellers i</w:t>
      </w:r>
      <w:r>
        <w:rPr>
          <w:rFonts w:cs="LMRoman12-Regular"/>
          <w:sz w:val="24"/>
          <w:szCs w:val="24"/>
        </w:rPr>
        <w:t xml:space="preserve">n verschiedenen Flugsituationen </w:t>
      </w:r>
      <w:r w:rsidRPr="002E78DF">
        <w:rPr>
          <w:rFonts w:cs="LMRoman12-Regular"/>
          <w:sz w:val="24"/>
          <w:szCs w:val="24"/>
        </w:rPr>
        <w:t xml:space="preserve">zu berechnen und </w:t>
      </w:r>
      <w:r w:rsidR="00FF694F">
        <w:rPr>
          <w:rFonts w:cs="LMRoman12-Regular"/>
          <w:color w:val="70AD47" w:themeColor="accent6"/>
          <w:sz w:val="24"/>
          <w:szCs w:val="24"/>
        </w:rPr>
        <w:t>damit Analysen durchzuführen</w:t>
      </w:r>
      <w:r>
        <w:rPr>
          <w:rFonts w:cs="LMRoman12-Regular"/>
          <w:sz w:val="24"/>
          <w:szCs w:val="24"/>
        </w:rPr>
        <w:t xml:space="preserve">. Konkret wurde das </w:t>
      </w:r>
      <w:r w:rsidRPr="002E78DF">
        <w:rPr>
          <w:rFonts w:cs="LMRoman12-Regular"/>
          <w:sz w:val="24"/>
          <w:szCs w:val="24"/>
        </w:rPr>
        <w:t xml:space="preserve">Werkzeug mit </w:t>
      </w:r>
      <w:proofErr w:type="spellStart"/>
      <w:r w:rsidRPr="002E78DF">
        <w:rPr>
          <w:rFonts w:cs="LMRomanCaps10-Regular"/>
          <w:sz w:val="24"/>
          <w:szCs w:val="24"/>
        </w:rPr>
        <w:t>Matlab</w:t>
      </w:r>
      <w:proofErr w:type="spellEnd"/>
      <w:r w:rsidRPr="002E78DF">
        <w:rPr>
          <w:rFonts w:cs="LMRomanCaps10-Regular"/>
          <w:sz w:val="24"/>
          <w:szCs w:val="24"/>
        </w:rPr>
        <w:t xml:space="preserve"> </w:t>
      </w:r>
      <w:r w:rsidRPr="002E78DF">
        <w:rPr>
          <w:rFonts w:cs="LMRoman12-Regular"/>
          <w:sz w:val="24"/>
          <w:szCs w:val="24"/>
        </w:rPr>
        <w:t>und Python umgesetzt.</w:t>
      </w:r>
    </w:p>
    <w:p w14:paraId="6B53AA9C" w14:textId="77777777" w:rsidR="002E78DF" w:rsidRPr="002E78DF" w:rsidRDefault="002E78DF" w:rsidP="002E78DF">
      <w:pPr>
        <w:autoSpaceDE w:val="0"/>
        <w:autoSpaceDN w:val="0"/>
        <w:adjustRightInd w:val="0"/>
        <w:spacing w:after="0" w:line="240" w:lineRule="auto"/>
        <w:rPr>
          <w:rFonts w:cs="LMRoman12-Regular"/>
          <w:sz w:val="24"/>
          <w:szCs w:val="24"/>
        </w:rPr>
      </w:pPr>
      <w:r w:rsidRPr="002E78DF">
        <w:rPr>
          <w:rFonts w:cs="LMRoman12-Regular"/>
          <w:sz w:val="24"/>
          <w:szCs w:val="24"/>
        </w:rPr>
        <w:t>Ebenfalls wurde eine Verifikation mit Messdaten der Firma Hel</w:t>
      </w:r>
      <w:r>
        <w:rPr>
          <w:rFonts w:cs="LMRoman12-Regular"/>
          <w:sz w:val="24"/>
          <w:szCs w:val="24"/>
        </w:rPr>
        <w:t xml:space="preserve">ix Carbon GmbH </w:t>
      </w:r>
      <w:r w:rsidRPr="002E78DF">
        <w:rPr>
          <w:rFonts w:cs="LMRoman12-Regular"/>
          <w:sz w:val="24"/>
          <w:szCs w:val="24"/>
        </w:rPr>
        <w:t xml:space="preserve">durchgeführt, welche Hinweise auf die Richtigkeit </w:t>
      </w:r>
      <w:r>
        <w:rPr>
          <w:rFonts w:cs="LMRoman12-Regular"/>
          <w:sz w:val="24"/>
          <w:szCs w:val="24"/>
        </w:rPr>
        <w:t xml:space="preserve">der Berechnung </w:t>
      </w:r>
      <w:proofErr w:type="gramStart"/>
      <w:r>
        <w:rPr>
          <w:rFonts w:cs="LMRoman12-Regular"/>
          <w:sz w:val="24"/>
          <w:szCs w:val="24"/>
        </w:rPr>
        <w:t>gab</w:t>
      </w:r>
      <w:proofErr w:type="gramEnd"/>
      <w:r>
        <w:rPr>
          <w:rFonts w:cs="LMRoman12-Regular"/>
          <w:sz w:val="24"/>
          <w:szCs w:val="24"/>
        </w:rPr>
        <w:t xml:space="preserve">. Auch wurden </w:t>
      </w:r>
      <w:r w:rsidRPr="002E78DF">
        <w:rPr>
          <w:rFonts w:cs="LMRoman12-Regular"/>
          <w:sz w:val="24"/>
          <w:szCs w:val="24"/>
        </w:rPr>
        <w:t xml:space="preserve">einige Beispiele </w:t>
      </w:r>
      <w:r w:rsidR="0024311D">
        <w:rPr>
          <w:rFonts w:cs="LMRoman12-Regular"/>
          <w:color w:val="70AD47" w:themeColor="accent6"/>
          <w:sz w:val="24"/>
          <w:szCs w:val="24"/>
        </w:rPr>
        <w:t>zur</w:t>
      </w:r>
      <w:r w:rsidRPr="002E78DF">
        <w:rPr>
          <w:rFonts w:cs="LMRoman12-Regular"/>
          <w:sz w:val="24"/>
          <w:szCs w:val="24"/>
        </w:rPr>
        <w:t xml:space="preserve"> Optimierung und </w:t>
      </w:r>
      <w:r w:rsidR="0024311D">
        <w:rPr>
          <w:rFonts w:cs="LMRoman12-Regular"/>
          <w:color w:val="70AD47" w:themeColor="accent6"/>
          <w:sz w:val="24"/>
          <w:szCs w:val="24"/>
        </w:rPr>
        <w:t xml:space="preserve">zur </w:t>
      </w:r>
      <w:r w:rsidRPr="002E78DF">
        <w:rPr>
          <w:rFonts w:cs="LMRoman12-Regular"/>
          <w:sz w:val="24"/>
          <w:szCs w:val="24"/>
        </w:rPr>
        <w:t>Ausl</w:t>
      </w:r>
      <w:r>
        <w:rPr>
          <w:rFonts w:cs="LMRoman12-Regular"/>
          <w:sz w:val="24"/>
          <w:szCs w:val="24"/>
        </w:rPr>
        <w:t xml:space="preserve">egung durchgeführt, um mögliche </w:t>
      </w:r>
      <w:r w:rsidRPr="002E78DF">
        <w:rPr>
          <w:rFonts w:cs="LMRoman12-Regular"/>
          <w:sz w:val="24"/>
          <w:szCs w:val="24"/>
        </w:rPr>
        <w:t>Anwendungsfälle aufzuzeigen.</w:t>
      </w:r>
    </w:p>
    <w:sectPr w:rsidR="002E78DF" w:rsidRPr="002E7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DF"/>
    <w:rsid w:val="00184BB4"/>
    <w:rsid w:val="0024311D"/>
    <w:rsid w:val="002E78DF"/>
    <w:rsid w:val="00470ECC"/>
    <w:rsid w:val="004A3B3D"/>
    <w:rsid w:val="00CB1DFB"/>
    <w:rsid w:val="00D601DD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95F8529"/>
  <w15:docId w15:val="{B7ACA97A-A1EC-42B0-95E4-EAF28C60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6F5FF0BD.dotm</Template>
  <TotalTime>0</TotalTime>
  <Pages>1</Pages>
  <Words>391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Fabiano</dc:creator>
  <cp:keywords/>
  <dc:description/>
  <cp:lastModifiedBy>Sala Fabiano</cp:lastModifiedBy>
  <cp:revision>3</cp:revision>
  <dcterms:created xsi:type="dcterms:W3CDTF">2016-08-03T06:41:00Z</dcterms:created>
  <dcterms:modified xsi:type="dcterms:W3CDTF">2016-08-04T14:35:00Z</dcterms:modified>
</cp:coreProperties>
</file>